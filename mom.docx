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7650"/>
        <w:gridCol w:w="2574"/>
      </w:tblGrid>
      <w:tr w:rsidR="002B2D13" w:rsidRPr="00C234BD" w14:paraId="37EB674D" w14:textId="77777777" w:rsidTr="001E0877">
        <w:tc>
          <w:tcPr>
            <w:tcW w:w="7650" w:type="dxa"/>
          </w:tcPr>
          <w:p w14:paraId="4468B08C" w14:textId="23D913D3" w:rsidR="002B2D13" w:rsidRPr="00C234BD" w:rsidRDefault="00FA6634">
            <w:pPr>
              <w:pStyle w:val="Title"/>
              <w:rPr>
                <w:sz w:val="40"/>
                <w:szCs w:val="40"/>
              </w:rPr>
            </w:pPr>
            <w:r w:rsidRPr="00C234BD">
              <w:rPr>
                <w:sz w:val="40"/>
                <w:szCs w:val="40"/>
              </w:rPr>
              <w:t>Minutes of Meeting</w:t>
            </w:r>
          </w:p>
        </w:tc>
        <w:tc>
          <w:tcPr>
            <w:tcW w:w="2574" w:type="dxa"/>
            <w:vAlign w:val="bottom"/>
          </w:tcPr>
          <w:p w14:paraId="7F49BD6D" w14:textId="35DF46BD" w:rsidR="00D62E01" w:rsidRPr="00C234BD" w:rsidRDefault="00C5372E" w:rsidP="002F3E1B">
            <w:pPr>
              <w:pStyle w:val="Heading3"/>
              <w:jc w:val="left"/>
              <w:rPr>
                <w:sz w:val="22"/>
              </w:rPr>
            </w:pPr>
            <w:sdt>
              <w:sdtPr>
                <w:rPr>
                  <w:sz w:val="22"/>
                </w:rPr>
                <w:id w:val="2006626827"/>
                <w:placeholder>
                  <w:docPart w:val="0D40B53B282C43B88EE15E235A0530AA"/>
                </w:placeholder>
                <w:temporary/>
                <w:showingPlcHdr/>
                <w15:appearance w15:val="hidden"/>
              </w:sdtPr>
              <w:sdtEndPr/>
              <w:sdtContent>
                <w:r w:rsidR="00D62E01" w:rsidRPr="00C234BD">
                  <w:rPr>
                    <w:sz w:val="22"/>
                  </w:rPr>
                  <w:t>Date</w:t>
                </w:r>
              </w:sdtContent>
            </w:sdt>
            <w:r w:rsidR="002F3E1B" w:rsidRPr="00C234BD">
              <w:rPr>
                <w:sz w:val="22"/>
              </w:rPr>
              <w:t>: 10/11/2018</w:t>
            </w:r>
          </w:p>
          <w:p w14:paraId="4AF5053E" w14:textId="15B75161" w:rsidR="00D62E01" w:rsidRPr="00C234BD" w:rsidRDefault="00C5372E" w:rsidP="002F3E1B">
            <w:pPr>
              <w:pStyle w:val="Heading3"/>
              <w:jc w:val="left"/>
              <w:rPr>
                <w:sz w:val="22"/>
              </w:rPr>
            </w:pPr>
            <w:sdt>
              <w:sdtPr>
                <w:rPr>
                  <w:sz w:val="22"/>
                </w:rPr>
                <w:alias w:val="Time"/>
                <w:tag w:val="Time"/>
                <w:id w:val="807176113"/>
                <w:placeholder>
                  <w:docPart w:val="EBDF30BC50BE4074AF7F8F680B087EC7"/>
                </w:placeholder>
                <w:temporary/>
                <w:showingPlcHdr/>
                <w15:appearance w15:val="hidden"/>
              </w:sdtPr>
              <w:sdtEndPr/>
              <w:sdtContent>
                <w:r w:rsidR="00D62E01" w:rsidRPr="00C234BD">
                  <w:rPr>
                    <w:sz w:val="22"/>
                  </w:rPr>
                  <w:t>Time</w:t>
                </w:r>
              </w:sdtContent>
            </w:sdt>
            <w:r w:rsidR="002F3E1B" w:rsidRPr="00C234BD">
              <w:rPr>
                <w:sz w:val="22"/>
              </w:rPr>
              <w:t>: 10:30 AM</w:t>
            </w:r>
          </w:p>
          <w:p w14:paraId="34D70519" w14:textId="6DCDE19A" w:rsidR="002B2D13" w:rsidRPr="00C234BD" w:rsidRDefault="002F3E1B" w:rsidP="002F3E1B">
            <w:pPr>
              <w:pStyle w:val="Heading3"/>
              <w:jc w:val="left"/>
              <w:rPr>
                <w:sz w:val="22"/>
              </w:rPr>
            </w:pPr>
            <w:r w:rsidRPr="00C234BD">
              <w:rPr>
                <w:sz w:val="22"/>
              </w:rPr>
              <w:t>Telephonic Meeting.</w:t>
            </w:r>
          </w:p>
        </w:tc>
      </w:tr>
    </w:tbl>
    <w:tbl>
      <w:tblPr>
        <w:tblStyle w:val="PlainTable5"/>
        <w:tblW w:w="5000" w:type="pct"/>
        <w:tblCellMar>
          <w:top w:w="14" w:type="dxa"/>
          <w:left w:w="0" w:type="dxa"/>
          <w:bottom w:w="14" w:type="dxa"/>
          <w:right w:w="0" w:type="dxa"/>
        </w:tblCellMar>
        <w:tblLook w:val="0600" w:firstRow="0" w:lastRow="0" w:firstColumn="0" w:lastColumn="0" w:noHBand="1" w:noVBand="1"/>
        <w:tblDescription w:val="Layout table"/>
      </w:tblPr>
      <w:tblGrid>
        <w:gridCol w:w="1946"/>
        <w:gridCol w:w="3184"/>
        <w:gridCol w:w="1779"/>
        <w:gridCol w:w="3315"/>
      </w:tblGrid>
      <w:tr w:rsidR="002B2D13" w:rsidRPr="00C234BD" w14:paraId="08832EC4" w14:textId="77777777" w:rsidTr="00E048B4">
        <w:sdt>
          <w:sdtPr>
            <w:rPr>
              <w:sz w:val="22"/>
              <w:szCs w:val="22"/>
            </w:rPr>
            <w:id w:val="834805806"/>
            <w:placeholder>
              <w:docPart w:val="5EACE095A26F40E19803C5352EF49F75"/>
            </w:placeholder>
            <w:temporary/>
            <w:showingPlcHdr/>
            <w15:appearance w15:val="hidden"/>
          </w:sdtPr>
          <w:sdtEndPr/>
          <w:sdtContent>
            <w:tc>
              <w:tcPr>
                <w:tcW w:w="1946" w:type="dxa"/>
                <w:tcMar>
                  <w:top w:w="144" w:type="dxa"/>
                </w:tcMar>
              </w:tcPr>
              <w:p w14:paraId="5CE6B8EE" w14:textId="77777777" w:rsidR="002B2D13" w:rsidRPr="00C234BD" w:rsidRDefault="006344A8" w:rsidP="00D60069">
                <w:pPr>
                  <w:pStyle w:val="Heading2"/>
                  <w:spacing w:after="80"/>
                  <w:outlineLvl w:val="1"/>
                  <w:rPr>
                    <w:sz w:val="22"/>
                    <w:szCs w:val="22"/>
                  </w:rPr>
                </w:pPr>
                <w:r w:rsidRPr="00C234BD">
                  <w:rPr>
                    <w:sz w:val="22"/>
                    <w:szCs w:val="22"/>
                  </w:rPr>
                  <w:t>Meeting called by:</w:t>
                </w:r>
              </w:p>
            </w:tc>
          </w:sdtContent>
        </w:sdt>
        <w:tc>
          <w:tcPr>
            <w:tcW w:w="3184" w:type="dxa"/>
            <w:tcMar>
              <w:top w:w="144" w:type="dxa"/>
            </w:tcMar>
          </w:tcPr>
          <w:p w14:paraId="1A517900" w14:textId="6B1F241C" w:rsidR="002B2D13" w:rsidRPr="00C234BD" w:rsidRDefault="00FA6634" w:rsidP="00D60069">
            <w:pPr>
              <w:spacing w:after="80"/>
              <w:rPr>
                <w:sz w:val="22"/>
                <w:szCs w:val="22"/>
              </w:rPr>
            </w:pPr>
            <w:r w:rsidRPr="00C234BD">
              <w:rPr>
                <w:sz w:val="22"/>
                <w:szCs w:val="22"/>
              </w:rPr>
              <w:t>Q-Taskers</w:t>
            </w:r>
          </w:p>
        </w:tc>
        <w:tc>
          <w:tcPr>
            <w:tcW w:w="1779" w:type="dxa"/>
            <w:tcMar>
              <w:top w:w="144" w:type="dxa"/>
            </w:tcMar>
          </w:tcPr>
          <w:p w14:paraId="429BB61D" w14:textId="10DC4D29" w:rsidR="002B2D13" w:rsidRPr="00C234BD" w:rsidRDefault="002B2D13" w:rsidP="00D60069">
            <w:pPr>
              <w:pStyle w:val="Heading2"/>
              <w:spacing w:after="80"/>
              <w:outlineLvl w:val="1"/>
              <w:rPr>
                <w:sz w:val="22"/>
                <w:szCs w:val="22"/>
              </w:rPr>
            </w:pPr>
          </w:p>
        </w:tc>
        <w:tc>
          <w:tcPr>
            <w:tcW w:w="3315" w:type="dxa"/>
            <w:tcMar>
              <w:top w:w="144" w:type="dxa"/>
            </w:tcMar>
          </w:tcPr>
          <w:p w14:paraId="6AA64A74" w14:textId="53C49660" w:rsidR="002B2D13" w:rsidRPr="00C234BD" w:rsidRDefault="002B2D13" w:rsidP="00D60069">
            <w:pPr>
              <w:spacing w:after="80"/>
              <w:rPr>
                <w:sz w:val="22"/>
                <w:szCs w:val="22"/>
              </w:rPr>
            </w:pPr>
          </w:p>
        </w:tc>
      </w:tr>
      <w:tr w:rsidR="002B2D13" w:rsidRPr="00C234BD" w14:paraId="7DD7956A" w14:textId="77777777" w:rsidTr="00E048B4">
        <w:tc>
          <w:tcPr>
            <w:tcW w:w="1946" w:type="dxa"/>
          </w:tcPr>
          <w:p w14:paraId="2BA5DAE3" w14:textId="2DBFA63D" w:rsidR="002B2D13" w:rsidRPr="00C234BD" w:rsidRDefault="00FA6634" w:rsidP="00D60069">
            <w:pPr>
              <w:pStyle w:val="Heading2"/>
              <w:spacing w:after="80"/>
              <w:outlineLvl w:val="1"/>
              <w:rPr>
                <w:sz w:val="22"/>
                <w:szCs w:val="22"/>
              </w:rPr>
            </w:pPr>
            <w:r w:rsidRPr="00C234BD">
              <w:rPr>
                <w:sz w:val="22"/>
                <w:szCs w:val="22"/>
              </w:rPr>
              <w:t>Meeting for:</w:t>
            </w:r>
          </w:p>
        </w:tc>
        <w:tc>
          <w:tcPr>
            <w:tcW w:w="3184" w:type="dxa"/>
          </w:tcPr>
          <w:p w14:paraId="14CB0D76" w14:textId="14BD871C" w:rsidR="00FA6634" w:rsidRPr="00C234BD" w:rsidRDefault="00FA6634" w:rsidP="00D60069">
            <w:pPr>
              <w:spacing w:after="80"/>
              <w:rPr>
                <w:sz w:val="22"/>
                <w:szCs w:val="22"/>
              </w:rPr>
            </w:pPr>
            <w:r w:rsidRPr="00C234BD">
              <w:rPr>
                <w:sz w:val="22"/>
                <w:szCs w:val="22"/>
              </w:rPr>
              <w:t>Service Provider</w:t>
            </w:r>
          </w:p>
        </w:tc>
        <w:tc>
          <w:tcPr>
            <w:tcW w:w="1779" w:type="dxa"/>
          </w:tcPr>
          <w:p w14:paraId="4CD016EC" w14:textId="6C242F7E" w:rsidR="002B2D13" w:rsidRPr="00C234BD" w:rsidRDefault="002B2D13" w:rsidP="00D60069">
            <w:pPr>
              <w:pStyle w:val="Heading2"/>
              <w:spacing w:after="80"/>
              <w:outlineLvl w:val="1"/>
              <w:rPr>
                <w:sz w:val="22"/>
                <w:szCs w:val="22"/>
              </w:rPr>
            </w:pPr>
          </w:p>
        </w:tc>
        <w:tc>
          <w:tcPr>
            <w:tcW w:w="3315" w:type="dxa"/>
          </w:tcPr>
          <w:p w14:paraId="660C3845" w14:textId="187175E5" w:rsidR="002B2D13" w:rsidRPr="00C234BD" w:rsidRDefault="002B2D13" w:rsidP="00D60069">
            <w:pPr>
              <w:spacing w:after="80"/>
              <w:rPr>
                <w:sz w:val="22"/>
                <w:szCs w:val="22"/>
              </w:rPr>
            </w:pPr>
          </w:p>
        </w:tc>
      </w:tr>
      <w:tr w:rsidR="00FA6634" w:rsidRPr="00C234BD" w14:paraId="64D72E6B" w14:textId="77777777" w:rsidTr="00E048B4">
        <w:tc>
          <w:tcPr>
            <w:tcW w:w="1946" w:type="dxa"/>
          </w:tcPr>
          <w:p w14:paraId="49CCAEEB" w14:textId="0656A539" w:rsidR="00FA6634" w:rsidRPr="00C234BD" w:rsidRDefault="00FA6634" w:rsidP="00D60069">
            <w:pPr>
              <w:pStyle w:val="Heading2"/>
              <w:outlineLvl w:val="1"/>
              <w:rPr>
                <w:sz w:val="22"/>
                <w:szCs w:val="22"/>
              </w:rPr>
            </w:pPr>
            <w:r w:rsidRPr="00C234BD">
              <w:rPr>
                <w:sz w:val="22"/>
                <w:szCs w:val="22"/>
              </w:rPr>
              <w:t>Type of Meeting:</w:t>
            </w:r>
          </w:p>
        </w:tc>
        <w:tc>
          <w:tcPr>
            <w:tcW w:w="3184" w:type="dxa"/>
          </w:tcPr>
          <w:p w14:paraId="4C5F40D7" w14:textId="3C549799" w:rsidR="00FA6634" w:rsidRPr="00C234BD" w:rsidRDefault="00FA6634" w:rsidP="00D60069">
            <w:pPr>
              <w:rPr>
                <w:sz w:val="22"/>
                <w:szCs w:val="22"/>
              </w:rPr>
            </w:pPr>
            <w:r w:rsidRPr="00C234BD">
              <w:rPr>
                <w:sz w:val="22"/>
                <w:szCs w:val="22"/>
              </w:rPr>
              <w:t>Telephonic</w:t>
            </w:r>
          </w:p>
        </w:tc>
        <w:tc>
          <w:tcPr>
            <w:tcW w:w="1779" w:type="dxa"/>
          </w:tcPr>
          <w:p w14:paraId="7D475F47" w14:textId="77777777" w:rsidR="00FA6634" w:rsidRPr="00C234BD" w:rsidRDefault="00FA6634" w:rsidP="00D60069">
            <w:pPr>
              <w:pStyle w:val="Heading2"/>
              <w:outlineLvl w:val="1"/>
              <w:rPr>
                <w:sz w:val="22"/>
                <w:szCs w:val="22"/>
              </w:rPr>
            </w:pPr>
          </w:p>
        </w:tc>
        <w:tc>
          <w:tcPr>
            <w:tcW w:w="3315" w:type="dxa"/>
          </w:tcPr>
          <w:p w14:paraId="361F2B91" w14:textId="77777777" w:rsidR="00FA6634" w:rsidRPr="00C234BD" w:rsidRDefault="00FA6634" w:rsidP="00D60069">
            <w:pPr>
              <w:rPr>
                <w:sz w:val="22"/>
                <w:szCs w:val="22"/>
              </w:rPr>
            </w:pPr>
          </w:p>
        </w:tc>
      </w:tr>
      <w:tr w:rsidR="002B2D13" w:rsidRPr="00C234BD" w14:paraId="5A22095D" w14:textId="77777777" w:rsidTr="00E048B4">
        <w:tc>
          <w:tcPr>
            <w:tcW w:w="1946" w:type="dxa"/>
          </w:tcPr>
          <w:p w14:paraId="528C085B" w14:textId="720F6DB7" w:rsidR="00FA6634" w:rsidRPr="00C234BD" w:rsidRDefault="00FA6634" w:rsidP="00FA6634">
            <w:pPr>
              <w:pStyle w:val="Heading2"/>
              <w:spacing w:after="80"/>
              <w:outlineLvl w:val="1"/>
              <w:rPr>
                <w:sz w:val="22"/>
                <w:szCs w:val="22"/>
              </w:rPr>
            </w:pPr>
            <w:r w:rsidRPr="00C234BD">
              <w:rPr>
                <w:sz w:val="22"/>
                <w:szCs w:val="22"/>
              </w:rPr>
              <w:t>Name of the shop:</w:t>
            </w:r>
          </w:p>
        </w:tc>
        <w:tc>
          <w:tcPr>
            <w:tcW w:w="3184" w:type="dxa"/>
          </w:tcPr>
          <w:p w14:paraId="612966D8" w14:textId="7A24EEE4" w:rsidR="00FA6634" w:rsidRPr="00C234BD" w:rsidRDefault="00FA6634" w:rsidP="00D60069">
            <w:pPr>
              <w:spacing w:after="80"/>
              <w:rPr>
                <w:sz w:val="22"/>
                <w:szCs w:val="22"/>
              </w:rPr>
            </w:pPr>
            <w:r w:rsidRPr="00C234BD">
              <w:rPr>
                <w:sz w:val="22"/>
                <w:szCs w:val="22"/>
              </w:rPr>
              <w:t xml:space="preserve">Jai </w:t>
            </w:r>
            <w:proofErr w:type="spellStart"/>
            <w:r w:rsidRPr="00C234BD">
              <w:rPr>
                <w:sz w:val="22"/>
                <w:szCs w:val="22"/>
              </w:rPr>
              <w:t>Durge</w:t>
            </w:r>
            <w:proofErr w:type="spellEnd"/>
            <w:r w:rsidRPr="00C234BD">
              <w:rPr>
                <w:sz w:val="22"/>
                <w:szCs w:val="22"/>
              </w:rPr>
              <w:t xml:space="preserve"> Electronics</w:t>
            </w:r>
          </w:p>
        </w:tc>
        <w:tc>
          <w:tcPr>
            <w:tcW w:w="1779" w:type="dxa"/>
          </w:tcPr>
          <w:p w14:paraId="0C5B59DE" w14:textId="77777777" w:rsidR="002B2D13" w:rsidRPr="00C234BD" w:rsidRDefault="002B2D13" w:rsidP="00D60069">
            <w:pPr>
              <w:pStyle w:val="Heading2"/>
              <w:spacing w:after="80"/>
              <w:outlineLvl w:val="1"/>
              <w:rPr>
                <w:sz w:val="22"/>
                <w:szCs w:val="22"/>
              </w:rPr>
            </w:pPr>
          </w:p>
        </w:tc>
        <w:tc>
          <w:tcPr>
            <w:tcW w:w="3315" w:type="dxa"/>
          </w:tcPr>
          <w:p w14:paraId="2793549E" w14:textId="77777777" w:rsidR="002B2D13" w:rsidRPr="00C234BD" w:rsidRDefault="002B2D13" w:rsidP="00D60069">
            <w:pPr>
              <w:spacing w:after="80"/>
              <w:rPr>
                <w:sz w:val="22"/>
                <w:szCs w:val="22"/>
              </w:rPr>
            </w:pPr>
          </w:p>
        </w:tc>
      </w:tr>
      <w:tr w:rsidR="00FA6634" w:rsidRPr="00C234BD" w14:paraId="48635820" w14:textId="77777777" w:rsidTr="00E048B4">
        <w:tc>
          <w:tcPr>
            <w:tcW w:w="1946" w:type="dxa"/>
          </w:tcPr>
          <w:p w14:paraId="739B6CAC" w14:textId="37FE9D2A" w:rsidR="00FA6634" w:rsidRPr="00C234BD" w:rsidRDefault="00FA6634" w:rsidP="00FA6634">
            <w:pPr>
              <w:pStyle w:val="Heading2"/>
              <w:outlineLvl w:val="1"/>
              <w:rPr>
                <w:sz w:val="22"/>
                <w:szCs w:val="22"/>
              </w:rPr>
            </w:pPr>
            <w:r w:rsidRPr="00C234BD">
              <w:rPr>
                <w:sz w:val="22"/>
                <w:szCs w:val="22"/>
              </w:rPr>
              <w:t>Address:</w:t>
            </w:r>
          </w:p>
        </w:tc>
        <w:tc>
          <w:tcPr>
            <w:tcW w:w="3184" w:type="dxa"/>
          </w:tcPr>
          <w:p w14:paraId="2CA4ECF6" w14:textId="5EAA0F06" w:rsidR="00FA6634" w:rsidRPr="00C234BD" w:rsidRDefault="00FA6634" w:rsidP="00D60069">
            <w:pPr>
              <w:rPr>
                <w:sz w:val="22"/>
                <w:szCs w:val="22"/>
              </w:rPr>
            </w:pPr>
            <w:r w:rsidRPr="00C234BD">
              <w:rPr>
                <w:sz w:val="22"/>
                <w:szCs w:val="22"/>
              </w:rPr>
              <w:t>E-312, Barra-4, Kanpur, 208027</w:t>
            </w:r>
          </w:p>
        </w:tc>
        <w:tc>
          <w:tcPr>
            <w:tcW w:w="1779" w:type="dxa"/>
          </w:tcPr>
          <w:p w14:paraId="4E235130" w14:textId="77777777" w:rsidR="00FA6634" w:rsidRPr="00C234BD" w:rsidRDefault="00FA6634" w:rsidP="00D60069">
            <w:pPr>
              <w:pStyle w:val="Heading2"/>
              <w:outlineLvl w:val="1"/>
              <w:rPr>
                <w:sz w:val="22"/>
                <w:szCs w:val="22"/>
              </w:rPr>
            </w:pPr>
          </w:p>
        </w:tc>
        <w:tc>
          <w:tcPr>
            <w:tcW w:w="3315" w:type="dxa"/>
          </w:tcPr>
          <w:p w14:paraId="3BEE84A4" w14:textId="77777777" w:rsidR="00FA6634" w:rsidRPr="00C234BD" w:rsidRDefault="00FA6634" w:rsidP="00D60069">
            <w:pPr>
              <w:rPr>
                <w:sz w:val="22"/>
                <w:szCs w:val="22"/>
              </w:rPr>
            </w:pPr>
          </w:p>
        </w:tc>
      </w:tr>
      <w:tr w:rsidR="00FA6634" w:rsidRPr="00C234BD" w14:paraId="364320FD" w14:textId="77777777" w:rsidTr="00E048B4">
        <w:tc>
          <w:tcPr>
            <w:tcW w:w="1946" w:type="dxa"/>
          </w:tcPr>
          <w:p w14:paraId="078CF36F" w14:textId="3C52AEEB" w:rsidR="00FA6634" w:rsidRPr="00C234BD" w:rsidRDefault="00FA6634" w:rsidP="00FA6634">
            <w:pPr>
              <w:pStyle w:val="Heading2"/>
              <w:outlineLvl w:val="1"/>
              <w:rPr>
                <w:sz w:val="22"/>
                <w:szCs w:val="22"/>
              </w:rPr>
            </w:pPr>
            <w:proofErr w:type="spellStart"/>
            <w:r w:rsidRPr="00C234BD">
              <w:rPr>
                <w:sz w:val="22"/>
                <w:szCs w:val="22"/>
              </w:rPr>
              <w:t>Shpkeeper</w:t>
            </w:r>
            <w:proofErr w:type="spellEnd"/>
            <w:r w:rsidRPr="00C234BD">
              <w:rPr>
                <w:sz w:val="22"/>
                <w:szCs w:val="22"/>
              </w:rPr>
              <w:t xml:space="preserve"> Name:</w:t>
            </w:r>
          </w:p>
        </w:tc>
        <w:tc>
          <w:tcPr>
            <w:tcW w:w="3184" w:type="dxa"/>
          </w:tcPr>
          <w:p w14:paraId="4563A1BF" w14:textId="400D59F4" w:rsidR="00FA6634" w:rsidRPr="00C234BD" w:rsidRDefault="00FA6634" w:rsidP="00D60069">
            <w:pPr>
              <w:rPr>
                <w:sz w:val="22"/>
                <w:szCs w:val="22"/>
              </w:rPr>
            </w:pPr>
            <w:r w:rsidRPr="00C234BD">
              <w:rPr>
                <w:sz w:val="22"/>
                <w:szCs w:val="22"/>
              </w:rPr>
              <w:t>Akh</w:t>
            </w:r>
            <w:r w:rsidR="00C234BD">
              <w:rPr>
                <w:sz w:val="22"/>
                <w:szCs w:val="22"/>
              </w:rPr>
              <w:t>i</w:t>
            </w:r>
            <w:r w:rsidRPr="00C234BD">
              <w:rPr>
                <w:sz w:val="22"/>
                <w:szCs w:val="22"/>
              </w:rPr>
              <w:t>lesh Kumar</w:t>
            </w:r>
          </w:p>
        </w:tc>
        <w:tc>
          <w:tcPr>
            <w:tcW w:w="1779" w:type="dxa"/>
          </w:tcPr>
          <w:p w14:paraId="1A40ED9D" w14:textId="77777777" w:rsidR="00FA6634" w:rsidRPr="00C234BD" w:rsidRDefault="00FA6634" w:rsidP="00D60069">
            <w:pPr>
              <w:pStyle w:val="Heading2"/>
              <w:outlineLvl w:val="1"/>
              <w:rPr>
                <w:sz w:val="22"/>
                <w:szCs w:val="22"/>
              </w:rPr>
            </w:pPr>
          </w:p>
        </w:tc>
        <w:tc>
          <w:tcPr>
            <w:tcW w:w="3315" w:type="dxa"/>
          </w:tcPr>
          <w:p w14:paraId="47E84F9D" w14:textId="77777777" w:rsidR="00FA6634" w:rsidRPr="00C234BD" w:rsidRDefault="00FA6634" w:rsidP="00D60069">
            <w:pPr>
              <w:rPr>
                <w:sz w:val="22"/>
                <w:szCs w:val="22"/>
              </w:rPr>
            </w:pPr>
          </w:p>
        </w:tc>
      </w:tr>
    </w:tbl>
    <w:tbl>
      <w:tblPr>
        <w:tblW w:w="5000" w:type="pct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1980"/>
        <w:gridCol w:w="8244"/>
      </w:tblGrid>
      <w:tr w:rsidR="002B2D13" w:rsidRPr="00C234BD" w14:paraId="7E7246B8" w14:textId="77777777" w:rsidTr="00E048B4">
        <w:tc>
          <w:tcPr>
            <w:tcW w:w="1980" w:type="dxa"/>
            <w:tcMar>
              <w:top w:w="144" w:type="dxa"/>
            </w:tcMar>
          </w:tcPr>
          <w:p w14:paraId="66CE1810" w14:textId="77777777" w:rsidR="002B2D13" w:rsidRPr="00C234BD" w:rsidRDefault="00C5372E">
            <w:pPr>
              <w:pStyle w:val="Heading2"/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id w:val="1643469904"/>
                <w:placeholder>
                  <w:docPart w:val="90BF21FCFED042D0A024B547E51F516D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C234BD">
                  <w:rPr>
                    <w:sz w:val="22"/>
                    <w:szCs w:val="22"/>
                  </w:rPr>
                  <w:t>Attendees:</w:t>
                </w:r>
              </w:sdtContent>
            </w:sdt>
          </w:p>
        </w:tc>
        <w:tc>
          <w:tcPr>
            <w:tcW w:w="8244" w:type="dxa"/>
            <w:tcMar>
              <w:top w:w="144" w:type="dxa"/>
            </w:tcMar>
          </w:tcPr>
          <w:p w14:paraId="76D579B1" w14:textId="77777777" w:rsidR="002B2D13" w:rsidRPr="00C234BD" w:rsidRDefault="00FA6634" w:rsidP="00FA6634">
            <w:pPr>
              <w:pStyle w:val="ListParagraph"/>
              <w:numPr>
                <w:ilvl w:val="0"/>
                <w:numId w:val="7"/>
              </w:numPr>
              <w:rPr>
                <w:sz w:val="22"/>
                <w:szCs w:val="22"/>
              </w:rPr>
            </w:pPr>
            <w:r w:rsidRPr="00C234BD">
              <w:rPr>
                <w:sz w:val="22"/>
                <w:szCs w:val="22"/>
              </w:rPr>
              <w:t>Rajat Srivastava</w:t>
            </w:r>
          </w:p>
          <w:p w14:paraId="7C800980" w14:textId="77777777" w:rsidR="00FA6634" w:rsidRPr="00C234BD" w:rsidRDefault="00FA6634" w:rsidP="00FA6634">
            <w:pPr>
              <w:pStyle w:val="ListParagraph"/>
              <w:numPr>
                <w:ilvl w:val="0"/>
                <w:numId w:val="7"/>
              </w:numPr>
              <w:rPr>
                <w:sz w:val="22"/>
                <w:szCs w:val="22"/>
              </w:rPr>
            </w:pPr>
            <w:r w:rsidRPr="00C234BD">
              <w:rPr>
                <w:sz w:val="22"/>
                <w:szCs w:val="22"/>
              </w:rPr>
              <w:t xml:space="preserve">Rahul </w:t>
            </w:r>
            <w:proofErr w:type="spellStart"/>
            <w:r w:rsidRPr="00C234BD">
              <w:rPr>
                <w:sz w:val="22"/>
                <w:szCs w:val="22"/>
              </w:rPr>
              <w:t>Saha</w:t>
            </w:r>
            <w:proofErr w:type="spellEnd"/>
          </w:p>
          <w:p w14:paraId="1C6170BB" w14:textId="77777777" w:rsidR="00FA6634" w:rsidRPr="00C234BD" w:rsidRDefault="00FA6634" w:rsidP="00FA6634">
            <w:pPr>
              <w:pStyle w:val="ListParagraph"/>
              <w:numPr>
                <w:ilvl w:val="0"/>
                <w:numId w:val="7"/>
              </w:numPr>
              <w:rPr>
                <w:sz w:val="22"/>
                <w:szCs w:val="22"/>
              </w:rPr>
            </w:pPr>
            <w:r w:rsidRPr="00C234BD">
              <w:rPr>
                <w:sz w:val="22"/>
                <w:szCs w:val="22"/>
              </w:rPr>
              <w:t>Karan</w:t>
            </w:r>
          </w:p>
          <w:p w14:paraId="3E897D91" w14:textId="77777777" w:rsidR="00FA6634" w:rsidRPr="00C234BD" w:rsidRDefault="00FA6634" w:rsidP="00FA6634">
            <w:pPr>
              <w:pStyle w:val="ListParagraph"/>
              <w:numPr>
                <w:ilvl w:val="0"/>
                <w:numId w:val="7"/>
              </w:numPr>
              <w:rPr>
                <w:sz w:val="22"/>
                <w:szCs w:val="22"/>
              </w:rPr>
            </w:pPr>
            <w:r w:rsidRPr="00C234BD">
              <w:rPr>
                <w:sz w:val="22"/>
                <w:szCs w:val="22"/>
              </w:rPr>
              <w:t>Rishabh</w:t>
            </w:r>
          </w:p>
          <w:p w14:paraId="0B7E1181" w14:textId="2BA4EA1C" w:rsidR="00FA6634" w:rsidRPr="00C234BD" w:rsidRDefault="00FA6634" w:rsidP="00FA6634">
            <w:pPr>
              <w:pStyle w:val="ListParagraph"/>
              <w:numPr>
                <w:ilvl w:val="0"/>
                <w:numId w:val="7"/>
              </w:numPr>
              <w:rPr>
                <w:sz w:val="22"/>
                <w:szCs w:val="22"/>
              </w:rPr>
            </w:pPr>
            <w:proofErr w:type="spellStart"/>
            <w:r w:rsidRPr="00C234BD">
              <w:rPr>
                <w:sz w:val="22"/>
                <w:szCs w:val="22"/>
              </w:rPr>
              <w:t>Akhlesh</w:t>
            </w:r>
            <w:proofErr w:type="spellEnd"/>
            <w:r w:rsidRPr="00C234BD">
              <w:rPr>
                <w:sz w:val="22"/>
                <w:szCs w:val="22"/>
              </w:rPr>
              <w:t xml:space="preserve"> Kumar</w:t>
            </w:r>
          </w:p>
        </w:tc>
      </w:tr>
      <w:tr w:rsidR="002B2D13" w:rsidRPr="00C234BD" w14:paraId="5AA90995" w14:textId="77777777" w:rsidTr="00E048B4">
        <w:tc>
          <w:tcPr>
            <w:tcW w:w="1980" w:type="dxa"/>
          </w:tcPr>
          <w:p w14:paraId="2BB7E894" w14:textId="44DEE86F" w:rsidR="002B2D13" w:rsidRPr="00C234BD" w:rsidRDefault="002B2D13" w:rsidP="00FA6634">
            <w:pPr>
              <w:pStyle w:val="Heading2"/>
              <w:rPr>
                <w:sz w:val="22"/>
                <w:szCs w:val="22"/>
              </w:rPr>
            </w:pPr>
          </w:p>
        </w:tc>
        <w:tc>
          <w:tcPr>
            <w:tcW w:w="8244" w:type="dxa"/>
          </w:tcPr>
          <w:p w14:paraId="49624976" w14:textId="174D76C7" w:rsidR="002B2D13" w:rsidRPr="00C234BD" w:rsidRDefault="002B2D13" w:rsidP="00D62E01">
            <w:pPr>
              <w:rPr>
                <w:sz w:val="22"/>
                <w:szCs w:val="22"/>
              </w:rPr>
            </w:pPr>
          </w:p>
        </w:tc>
      </w:tr>
    </w:tbl>
    <w:sdt>
      <w:sdtPr>
        <w:rPr>
          <w:sz w:val="22"/>
          <w:szCs w:val="22"/>
        </w:rPr>
        <w:id w:val="-2901889"/>
        <w:placeholder>
          <w:docPart w:val="982F0059C6AB4F118E477D977815E485"/>
        </w:placeholder>
        <w:temporary/>
        <w:showingPlcHdr/>
        <w15:appearance w15:val="hidden"/>
      </w:sdtPr>
      <w:sdtEndPr/>
      <w:sdtContent>
        <w:p w14:paraId="21E1918A" w14:textId="77777777" w:rsidR="002B2D13" w:rsidRPr="00C234BD" w:rsidRDefault="006344A8" w:rsidP="00FA6634">
          <w:pPr>
            <w:pStyle w:val="Heading1"/>
            <w:pBdr>
              <w:bottom w:val="double" w:sz="4" w:space="0" w:color="000000" w:themeColor="text1"/>
            </w:pBdr>
            <w:rPr>
              <w:sz w:val="22"/>
              <w:szCs w:val="22"/>
            </w:rPr>
          </w:pPr>
          <w:r w:rsidRPr="00C234BD">
            <w:rPr>
              <w:sz w:val="36"/>
              <w:szCs w:val="36"/>
            </w:rPr>
            <w:t>Minutes</w:t>
          </w:r>
        </w:p>
      </w:sdtContent>
    </w:sdt>
    <w:p w14:paraId="08E4BC61" w14:textId="4ACA26A9" w:rsidR="002B2D13" w:rsidRPr="00C234BD" w:rsidRDefault="002F3E1B" w:rsidP="002F3E1B">
      <w:pPr>
        <w:pStyle w:val="Heading4"/>
        <w:rPr>
          <w:sz w:val="22"/>
          <w:szCs w:val="22"/>
        </w:rPr>
      </w:pPr>
      <w:bookmarkStart w:id="0" w:name="MinuteTopicSection"/>
      <w:bookmarkStart w:id="1" w:name="MinuteItems"/>
      <w:bookmarkEnd w:id="1"/>
      <w:r w:rsidRPr="00C234BD">
        <w:rPr>
          <w:sz w:val="22"/>
          <w:szCs w:val="22"/>
        </w:rPr>
        <w:t xml:space="preserve">Agenda items: </w:t>
      </w:r>
    </w:p>
    <w:p w14:paraId="523DD20D" w14:textId="133F2411" w:rsidR="002F3E1B" w:rsidRPr="00C234BD" w:rsidRDefault="002F3E1B" w:rsidP="002F3E1B">
      <w:pPr>
        <w:pStyle w:val="Heading4"/>
        <w:numPr>
          <w:ilvl w:val="0"/>
          <w:numId w:val="9"/>
        </w:numPr>
        <w:rPr>
          <w:b w:val="0"/>
          <w:sz w:val="22"/>
          <w:szCs w:val="22"/>
        </w:rPr>
      </w:pPr>
      <w:r w:rsidRPr="00C234BD">
        <w:rPr>
          <w:b w:val="0"/>
          <w:sz w:val="22"/>
          <w:szCs w:val="22"/>
        </w:rPr>
        <w:t xml:space="preserve">To register </w:t>
      </w:r>
      <w:r w:rsidR="00C234BD">
        <w:rPr>
          <w:b w:val="0"/>
          <w:sz w:val="22"/>
          <w:szCs w:val="22"/>
        </w:rPr>
        <w:t xml:space="preserve">‘Jai </w:t>
      </w:r>
      <w:proofErr w:type="spellStart"/>
      <w:r w:rsidR="00C234BD">
        <w:rPr>
          <w:b w:val="0"/>
          <w:sz w:val="22"/>
          <w:szCs w:val="22"/>
        </w:rPr>
        <w:t>Durge</w:t>
      </w:r>
      <w:proofErr w:type="spellEnd"/>
      <w:r w:rsidR="00C234BD">
        <w:rPr>
          <w:b w:val="0"/>
          <w:sz w:val="22"/>
          <w:szCs w:val="22"/>
        </w:rPr>
        <w:t xml:space="preserve"> Electronics’</w:t>
      </w:r>
      <w:r w:rsidRPr="00C234BD">
        <w:rPr>
          <w:b w:val="0"/>
          <w:sz w:val="22"/>
          <w:szCs w:val="22"/>
        </w:rPr>
        <w:t xml:space="preserve"> to the website and fill the </w:t>
      </w:r>
      <w:r w:rsidR="00C234BD">
        <w:rPr>
          <w:b w:val="0"/>
          <w:sz w:val="22"/>
          <w:szCs w:val="22"/>
        </w:rPr>
        <w:t>‘</w:t>
      </w:r>
      <w:r w:rsidRPr="00C234BD">
        <w:rPr>
          <w:b w:val="0"/>
          <w:sz w:val="22"/>
          <w:szCs w:val="22"/>
        </w:rPr>
        <w:t>join</w:t>
      </w:r>
      <w:r w:rsidR="00C234BD">
        <w:rPr>
          <w:b w:val="0"/>
          <w:sz w:val="22"/>
          <w:szCs w:val="22"/>
        </w:rPr>
        <w:t xml:space="preserve"> us’</w:t>
      </w:r>
      <w:r w:rsidRPr="00C234BD">
        <w:rPr>
          <w:b w:val="0"/>
          <w:sz w:val="22"/>
          <w:szCs w:val="22"/>
        </w:rPr>
        <w:t xml:space="preserve"> form for them.</w:t>
      </w:r>
    </w:p>
    <w:p w14:paraId="1F431A0D" w14:textId="21342B96" w:rsidR="002F3E1B" w:rsidRPr="00C234BD" w:rsidRDefault="002F3E1B" w:rsidP="002F3E1B">
      <w:pPr>
        <w:pStyle w:val="Heading4"/>
        <w:numPr>
          <w:ilvl w:val="0"/>
          <w:numId w:val="9"/>
        </w:numPr>
        <w:rPr>
          <w:b w:val="0"/>
          <w:sz w:val="22"/>
          <w:szCs w:val="22"/>
        </w:rPr>
      </w:pPr>
      <w:r w:rsidRPr="00C234BD">
        <w:rPr>
          <w:b w:val="0"/>
          <w:sz w:val="22"/>
          <w:szCs w:val="22"/>
        </w:rPr>
        <w:t>To discuss with them about the business model and the revenue model of the Q-Taskers.</w:t>
      </w:r>
    </w:p>
    <w:p w14:paraId="6978D582" w14:textId="388F69CF" w:rsidR="002F3E1B" w:rsidRPr="00C234BD" w:rsidRDefault="002F3E1B" w:rsidP="002F3E1B">
      <w:pPr>
        <w:pStyle w:val="Heading4"/>
        <w:numPr>
          <w:ilvl w:val="0"/>
          <w:numId w:val="9"/>
        </w:numPr>
        <w:rPr>
          <w:b w:val="0"/>
          <w:sz w:val="22"/>
          <w:szCs w:val="22"/>
        </w:rPr>
      </w:pPr>
      <w:r w:rsidRPr="00C234BD">
        <w:rPr>
          <w:b w:val="0"/>
          <w:sz w:val="22"/>
          <w:szCs w:val="22"/>
        </w:rPr>
        <w:t>To ask for their valuable opinions or feedback.</w:t>
      </w:r>
    </w:p>
    <w:p w14:paraId="4A1B8FE8" w14:textId="77777777" w:rsidR="002B2D13" w:rsidRPr="00C234BD" w:rsidRDefault="00C5372E">
      <w:pPr>
        <w:pStyle w:val="Heading4"/>
        <w:rPr>
          <w:sz w:val="22"/>
          <w:szCs w:val="22"/>
        </w:rPr>
      </w:pPr>
      <w:sdt>
        <w:sdtPr>
          <w:rPr>
            <w:sz w:val="22"/>
            <w:szCs w:val="22"/>
          </w:rPr>
          <w:id w:val="1574465788"/>
          <w:placeholder>
            <w:docPart w:val="F564C9D33A66496A90DFA0443ACE2370"/>
          </w:placeholder>
          <w:temporary/>
          <w:showingPlcHdr/>
          <w15:appearance w15:val="hidden"/>
        </w:sdtPr>
        <w:sdtEndPr/>
        <w:sdtContent>
          <w:r w:rsidR="006344A8" w:rsidRPr="00C234BD">
            <w:rPr>
              <w:sz w:val="22"/>
              <w:szCs w:val="22"/>
            </w:rPr>
            <w:t>Conclusions:</w:t>
          </w:r>
        </w:sdtContent>
      </w:sdt>
    </w:p>
    <w:p w14:paraId="1E6C99BD" w14:textId="51EB6A39" w:rsidR="002B2D13" w:rsidRPr="00C234BD" w:rsidRDefault="002F3E1B">
      <w:pPr>
        <w:rPr>
          <w:sz w:val="22"/>
          <w:szCs w:val="22"/>
        </w:rPr>
      </w:pPr>
      <w:r w:rsidRPr="00C234BD">
        <w:rPr>
          <w:sz w:val="22"/>
          <w:szCs w:val="22"/>
        </w:rPr>
        <w:t xml:space="preserve">Jai </w:t>
      </w:r>
      <w:proofErr w:type="spellStart"/>
      <w:r w:rsidRPr="00C234BD">
        <w:rPr>
          <w:sz w:val="22"/>
          <w:szCs w:val="22"/>
        </w:rPr>
        <w:t>Durge</w:t>
      </w:r>
      <w:proofErr w:type="spellEnd"/>
      <w:r w:rsidRPr="00C234BD">
        <w:rPr>
          <w:sz w:val="22"/>
          <w:szCs w:val="22"/>
        </w:rPr>
        <w:t xml:space="preserve"> Electronics (shop) has been registered as “service provider” </w:t>
      </w:r>
      <w:r w:rsidR="00C234BD" w:rsidRPr="00C234BD">
        <w:rPr>
          <w:sz w:val="22"/>
          <w:szCs w:val="22"/>
        </w:rPr>
        <w:t>for the Q-Taskers, for a tenure of next 6 months.</w:t>
      </w:r>
      <w:r w:rsidRPr="00C234BD">
        <w:rPr>
          <w:sz w:val="22"/>
          <w:szCs w:val="22"/>
        </w:rPr>
        <w:t xml:space="preserve"> </w:t>
      </w:r>
    </w:p>
    <w:tbl>
      <w:tblPr>
        <w:tblStyle w:val="GridTable1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5310"/>
        <w:gridCol w:w="3060"/>
        <w:gridCol w:w="1854"/>
      </w:tblGrid>
      <w:tr w:rsidR="002B2D13" w:rsidRPr="00C234BD" w14:paraId="3AFB0171" w14:textId="77777777" w:rsidTr="001E0877">
        <w:trPr>
          <w:tblHeader/>
        </w:trPr>
        <w:tc>
          <w:tcPr>
            <w:tcW w:w="5310" w:type="dxa"/>
            <w:vAlign w:val="bottom"/>
          </w:tcPr>
          <w:bookmarkStart w:id="2" w:name="MinuteDiscussion"/>
          <w:bookmarkStart w:id="3" w:name="MinuteActionItems"/>
          <w:bookmarkEnd w:id="2"/>
          <w:bookmarkEnd w:id="3"/>
          <w:p w14:paraId="4752B510" w14:textId="5A9686D3" w:rsidR="002B2D13" w:rsidRPr="00C234BD" w:rsidRDefault="00C5372E" w:rsidP="00D60069">
            <w:pPr>
              <w:pStyle w:val="Heading2"/>
              <w:spacing w:after="80"/>
              <w:outlineLvl w:val="1"/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id w:val="-1717032099"/>
                <w:placeholder>
                  <w:docPart w:val="1DF658098C5E445E9FCAA89159CC3593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C234BD">
                  <w:rPr>
                    <w:sz w:val="22"/>
                    <w:szCs w:val="22"/>
                  </w:rPr>
                  <w:t>Action items</w:t>
                </w:r>
              </w:sdtContent>
            </w:sdt>
            <w:r w:rsidR="00C234BD" w:rsidRPr="00C234BD">
              <w:rPr>
                <w:sz w:val="22"/>
                <w:szCs w:val="22"/>
              </w:rPr>
              <w:t>:</w:t>
            </w:r>
          </w:p>
        </w:tc>
        <w:tc>
          <w:tcPr>
            <w:tcW w:w="3060" w:type="dxa"/>
            <w:vAlign w:val="bottom"/>
          </w:tcPr>
          <w:p w14:paraId="4AF8F2A4" w14:textId="2FC91612" w:rsidR="002B2D13" w:rsidRPr="00C234BD" w:rsidRDefault="002B2D13" w:rsidP="00D60069">
            <w:pPr>
              <w:pStyle w:val="Heading2"/>
              <w:spacing w:after="80"/>
              <w:outlineLvl w:val="1"/>
              <w:rPr>
                <w:sz w:val="22"/>
                <w:szCs w:val="22"/>
              </w:rPr>
            </w:pPr>
            <w:bookmarkStart w:id="4" w:name="MinutePersonResponsible"/>
            <w:bookmarkEnd w:id="4"/>
          </w:p>
        </w:tc>
        <w:tc>
          <w:tcPr>
            <w:tcW w:w="1854" w:type="dxa"/>
            <w:vAlign w:val="bottom"/>
          </w:tcPr>
          <w:p w14:paraId="4B815086" w14:textId="1C929C2C" w:rsidR="002B2D13" w:rsidRPr="00C234BD" w:rsidRDefault="002B2D13" w:rsidP="00D60069">
            <w:pPr>
              <w:pStyle w:val="Heading2"/>
              <w:spacing w:after="80"/>
              <w:outlineLvl w:val="1"/>
              <w:rPr>
                <w:sz w:val="22"/>
                <w:szCs w:val="22"/>
              </w:rPr>
            </w:pPr>
            <w:bookmarkStart w:id="5" w:name="MinuteDeadline"/>
            <w:bookmarkEnd w:id="5"/>
          </w:p>
        </w:tc>
      </w:tr>
      <w:tr w:rsidR="002B2D13" w:rsidRPr="00C234BD" w14:paraId="51466BAC" w14:textId="77777777" w:rsidTr="00D60069">
        <w:tc>
          <w:tcPr>
            <w:tcW w:w="5310" w:type="dxa"/>
          </w:tcPr>
          <w:p w14:paraId="094A6BDC" w14:textId="77777777" w:rsidR="002B2D13" w:rsidRDefault="00C234BD" w:rsidP="00C234BD">
            <w:pPr>
              <w:pStyle w:val="ListBulle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Jai </w:t>
            </w:r>
            <w:proofErr w:type="spellStart"/>
            <w:r>
              <w:rPr>
                <w:sz w:val="22"/>
                <w:szCs w:val="22"/>
              </w:rPr>
              <w:t>Durge</w:t>
            </w:r>
            <w:proofErr w:type="spellEnd"/>
            <w:r>
              <w:rPr>
                <w:sz w:val="22"/>
                <w:szCs w:val="22"/>
              </w:rPr>
              <w:t xml:space="preserve"> Electronics will work for Q-Taskers as “service provider” for a period of next 6 months.</w:t>
            </w:r>
          </w:p>
          <w:p w14:paraId="6C828C76" w14:textId="78998F40" w:rsidR="00C234BD" w:rsidRDefault="00C234BD" w:rsidP="00C234BD">
            <w:pPr>
              <w:pStyle w:val="ListBullet"/>
              <w:rPr>
                <w:sz w:val="22"/>
                <w:szCs w:val="22"/>
              </w:rPr>
            </w:pPr>
            <w:r w:rsidRPr="00C234BD">
              <w:rPr>
                <w:sz w:val="22"/>
                <w:szCs w:val="22"/>
              </w:rPr>
              <w:t xml:space="preserve">Jai </w:t>
            </w:r>
            <w:proofErr w:type="spellStart"/>
            <w:r w:rsidRPr="00C234BD">
              <w:rPr>
                <w:sz w:val="22"/>
                <w:szCs w:val="22"/>
              </w:rPr>
              <w:t>Durge</w:t>
            </w:r>
            <w:proofErr w:type="spellEnd"/>
            <w:r w:rsidRPr="00C234BD">
              <w:rPr>
                <w:sz w:val="22"/>
                <w:szCs w:val="22"/>
              </w:rPr>
              <w:t xml:space="preserve"> Electronics</w:t>
            </w:r>
            <w:r>
              <w:rPr>
                <w:sz w:val="22"/>
                <w:szCs w:val="22"/>
              </w:rPr>
              <w:t xml:space="preserve"> will </w:t>
            </w:r>
            <w:r w:rsidR="00003EF9">
              <w:rPr>
                <w:sz w:val="22"/>
                <w:szCs w:val="22"/>
              </w:rPr>
              <w:t>repair</w:t>
            </w:r>
            <w:r>
              <w:rPr>
                <w:sz w:val="22"/>
                <w:szCs w:val="22"/>
              </w:rPr>
              <w:t xml:space="preserve"> </w:t>
            </w:r>
            <w:r w:rsidR="00003EF9">
              <w:rPr>
                <w:sz w:val="22"/>
                <w:szCs w:val="22"/>
              </w:rPr>
              <w:t>“</w:t>
            </w:r>
            <w:r>
              <w:rPr>
                <w:sz w:val="22"/>
                <w:szCs w:val="22"/>
              </w:rPr>
              <w:t>lights</w:t>
            </w:r>
            <w:r w:rsidR="00003EF9">
              <w:rPr>
                <w:sz w:val="22"/>
                <w:szCs w:val="22"/>
              </w:rPr>
              <w:t>”</w:t>
            </w:r>
            <w:r>
              <w:rPr>
                <w:sz w:val="22"/>
                <w:szCs w:val="22"/>
              </w:rPr>
              <w:t xml:space="preserve"> and deal with </w:t>
            </w:r>
            <w:r w:rsidR="00003EF9">
              <w:rPr>
                <w:sz w:val="22"/>
                <w:szCs w:val="22"/>
              </w:rPr>
              <w:t>“</w:t>
            </w:r>
            <w:r>
              <w:rPr>
                <w:sz w:val="22"/>
                <w:szCs w:val="22"/>
              </w:rPr>
              <w:t xml:space="preserve">house wiring </w:t>
            </w:r>
            <w:r w:rsidR="00003EF9">
              <w:rPr>
                <w:sz w:val="22"/>
                <w:szCs w:val="22"/>
              </w:rPr>
              <w:t>system”.</w:t>
            </w:r>
          </w:p>
          <w:p w14:paraId="407DF43E" w14:textId="36197B2B" w:rsidR="00003EF9" w:rsidRDefault="00003EF9" w:rsidP="00C234BD">
            <w:pPr>
              <w:pStyle w:val="ListBullet"/>
              <w:rPr>
                <w:sz w:val="22"/>
                <w:szCs w:val="22"/>
              </w:rPr>
            </w:pPr>
            <w:r w:rsidRPr="00C234BD">
              <w:rPr>
                <w:sz w:val="22"/>
                <w:szCs w:val="22"/>
              </w:rPr>
              <w:t xml:space="preserve">Jai </w:t>
            </w:r>
            <w:proofErr w:type="spellStart"/>
            <w:r w:rsidRPr="00C234BD">
              <w:rPr>
                <w:sz w:val="22"/>
                <w:szCs w:val="22"/>
              </w:rPr>
              <w:t>Durge</w:t>
            </w:r>
            <w:proofErr w:type="spellEnd"/>
            <w:r w:rsidRPr="00C234BD">
              <w:rPr>
                <w:sz w:val="22"/>
                <w:szCs w:val="22"/>
              </w:rPr>
              <w:t xml:space="preserve"> Electronics</w:t>
            </w:r>
            <w:r>
              <w:rPr>
                <w:sz w:val="22"/>
                <w:szCs w:val="22"/>
              </w:rPr>
              <w:t xml:space="preserve"> will work within the 5 </w:t>
            </w:r>
            <w:bookmarkStart w:id="6" w:name="_GoBack"/>
            <w:bookmarkEnd w:id="6"/>
            <w:r>
              <w:rPr>
                <w:sz w:val="22"/>
                <w:szCs w:val="22"/>
              </w:rPr>
              <w:t>Km area of their shop.</w:t>
            </w:r>
          </w:p>
          <w:p w14:paraId="324DC85B" w14:textId="261B382F" w:rsidR="00003EF9" w:rsidRDefault="00003EF9" w:rsidP="00C234BD">
            <w:pPr>
              <w:pStyle w:val="ListBullet"/>
              <w:rPr>
                <w:sz w:val="22"/>
                <w:szCs w:val="22"/>
              </w:rPr>
            </w:pPr>
            <w:r w:rsidRPr="00C234BD">
              <w:rPr>
                <w:sz w:val="22"/>
                <w:szCs w:val="22"/>
              </w:rPr>
              <w:t xml:space="preserve">Jai </w:t>
            </w:r>
            <w:proofErr w:type="spellStart"/>
            <w:r w:rsidRPr="00C234BD">
              <w:rPr>
                <w:sz w:val="22"/>
                <w:szCs w:val="22"/>
              </w:rPr>
              <w:t>Durge</w:t>
            </w:r>
            <w:proofErr w:type="spellEnd"/>
            <w:r w:rsidRPr="00C234BD">
              <w:rPr>
                <w:sz w:val="22"/>
                <w:szCs w:val="22"/>
              </w:rPr>
              <w:t xml:space="preserve"> Electronics</w:t>
            </w:r>
            <w:r>
              <w:rPr>
                <w:sz w:val="22"/>
                <w:szCs w:val="22"/>
              </w:rPr>
              <w:t xml:space="preserve"> will pay Q-Taskers Rs. 2000 as fee for 6 months.</w:t>
            </w:r>
          </w:p>
          <w:p w14:paraId="7D4734F8" w14:textId="07D296EE" w:rsidR="00003EF9" w:rsidRDefault="00003EF9" w:rsidP="00C234BD">
            <w:pPr>
              <w:pStyle w:val="ListBulle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Every service provided by the </w:t>
            </w:r>
            <w:r w:rsidRPr="00C234BD">
              <w:rPr>
                <w:sz w:val="22"/>
                <w:szCs w:val="22"/>
              </w:rPr>
              <w:t xml:space="preserve">Jai </w:t>
            </w:r>
            <w:proofErr w:type="spellStart"/>
            <w:r w:rsidRPr="00C234BD">
              <w:rPr>
                <w:sz w:val="22"/>
                <w:szCs w:val="22"/>
              </w:rPr>
              <w:t>Durge</w:t>
            </w:r>
            <w:proofErr w:type="spellEnd"/>
            <w:r w:rsidRPr="00C234BD">
              <w:rPr>
                <w:sz w:val="22"/>
                <w:szCs w:val="22"/>
              </w:rPr>
              <w:t xml:space="preserve"> Electronics</w:t>
            </w:r>
            <w:r>
              <w:rPr>
                <w:sz w:val="22"/>
                <w:szCs w:val="22"/>
              </w:rPr>
              <w:t xml:space="preserve"> will be verified through a star rating system of the Q-Taskers.</w:t>
            </w:r>
          </w:p>
          <w:p w14:paraId="34F4CAB5" w14:textId="0C1B0C7F" w:rsidR="00003EF9" w:rsidRDefault="00003EF9" w:rsidP="00C234BD">
            <w:pPr>
              <w:pStyle w:val="ListBulle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Continuous less than 3-star rating service of </w:t>
            </w:r>
            <w:r w:rsidRPr="00C234BD">
              <w:rPr>
                <w:sz w:val="22"/>
                <w:szCs w:val="22"/>
              </w:rPr>
              <w:t xml:space="preserve">Jai </w:t>
            </w:r>
            <w:proofErr w:type="spellStart"/>
            <w:r w:rsidRPr="00C234BD">
              <w:rPr>
                <w:sz w:val="22"/>
                <w:szCs w:val="22"/>
              </w:rPr>
              <w:t>Durge</w:t>
            </w:r>
            <w:proofErr w:type="spellEnd"/>
            <w:r w:rsidRPr="00C234BD">
              <w:rPr>
                <w:sz w:val="22"/>
                <w:szCs w:val="22"/>
              </w:rPr>
              <w:t xml:space="preserve"> Electronics</w:t>
            </w:r>
            <w:r>
              <w:rPr>
                <w:sz w:val="22"/>
                <w:szCs w:val="22"/>
              </w:rPr>
              <w:t xml:space="preserve"> can lead to their rejection of application as “service provider”.</w:t>
            </w:r>
          </w:p>
          <w:p w14:paraId="04BB22A2" w14:textId="1CB47686" w:rsidR="00003EF9" w:rsidRDefault="00003EF9" w:rsidP="00C234BD">
            <w:pPr>
              <w:pStyle w:val="ListBulle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 xml:space="preserve">Cost of tools and transportation will be managed by the side of </w:t>
            </w:r>
            <w:r w:rsidRPr="00C234BD">
              <w:rPr>
                <w:sz w:val="22"/>
                <w:szCs w:val="22"/>
              </w:rPr>
              <w:t xml:space="preserve">Jai </w:t>
            </w:r>
            <w:proofErr w:type="spellStart"/>
            <w:r w:rsidRPr="00C234BD">
              <w:rPr>
                <w:sz w:val="22"/>
                <w:szCs w:val="22"/>
              </w:rPr>
              <w:t>Durge</w:t>
            </w:r>
            <w:proofErr w:type="spellEnd"/>
            <w:r w:rsidRPr="00C234BD">
              <w:rPr>
                <w:sz w:val="22"/>
                <w:szCs w:val="22"/>
              </w:rPr>
              <w:t xml:space="preserve"> Electronics</w:t>
            </w:r>
            <w:r>
              <w:rPr>
                <w:sz w:val="22"/>
                <w:szCs w:val="22"/>
              </w:rPr>
              <w:t>.</w:t>
            </w:r>
          </w:p>
          <w:p w14:paraId="5233C2C7" w14:textId="5622466B" w:rsidR="00003EF9" w:rsidRDefault="00003EF9" w:rsidP="00C234BD">
            <w:pPr>
              <w:pStyle w:val="ListBullet"/>
              <w:rPr>
                <w:sz w:val="22"/>
                <w:szCs w:val="22"/>
              </w:rPr>
            </w:pPr>
            <w:r w:rsidRPr="00C234BD">
              <w:rPr>
                <w:sz w:val="22"/>
                <w:szCs w:val="22"/>
              </w:rPr>
              <w:t xml:space="preserve">Jai </w:t>
            </w:r>
            <w:proofErr w:type="spellStart"/>
            <w:r w:rsidRPr="00C234BD">
              <w:rPr>
                <w:sz w:val="22"/>
                <w:szCs w:val="22"/>
              </w:rPr>
              <w:t>Durge</w:t>
            </w:r>
            <w:proofErr w:type="spellEnd"/>
            <w:r w:rsidRPr="00C234BD">
              <w:rPr>
                <w:sz w:val="22"/>
                <w:szCs w:val="22"/>
              </w:rPr>
              <w:t xml:space="preserve"> Electronics</w:t>
            </w:r>
            <w:r>
              <w:rPr>
                <w:sz w:val="22"/>
                <w:szCs w:val="22"/>
              </w:rPr>
              <w:t xml:space="preserve"> cannot back-off from providing the services for at-least initial 6 months.</w:t>
            </w:r>
          </w:p>
          <w:p w14:paraId="7BF45354" w14:textId="1A63FF7D" w:rsidR="00003EF9" w:rsidRDefault="00003EF9" w:rsidP="00C234BD">
            <w:pPr>
              <w:pStyle w:val="ListBullet"/>
              <w:rPr>
                <w:sz w:val="22"/>
                <w:szCs w:val="22"/>
              </w:rPr>
            </w:pPr>
            <w:r w:rsidRPr="00C234BD">
              <w:rPr>
                <w:sz w:val="22"/>
                <w:szCs w:val="22"/>
              </w:rPr>
              <w:t xml:space="preserve">Jai </w:t>
            </w:r>
            <w:proofErr w:type="spellStart"/>
            <w:r w:rsidRPr="00C234BD">
              <w:rPr>
                <w:sz w:val="22"/>
                <w:szCs w:val="22"/>
              </w:rPr>
              <w:t>Durge</w:t>
            </w:r>
            <w:proofErr w:type="spellEnd"/>
            <w:r w:rsidRPr="00C234BD">
              <w:rPr>
                <w:sz w:val="22"/>
                <w:szCs w:val="22"/>
              </w:rPr>
              <w:t xml:space="preserve"> Electronics</w:t>
            </w:r>
            <w:r>
              <w:rPr>
                <w:sz w:val="22"/>
                <w:szCs w:val="22"/>
              </w:rPr>
              <w:t xml:space="preserve"> will have to reach every household within 60 minutes or less or they cannot charge the visiting fee to the customers.</w:t>
            </w:r>
          </w:p>
          <w:p w14:paraId="315A9DCF" w14:textId="7DD89F9F" w:rsidR="00003EF9" w:rsidRPr="00003EF9" w:rsidRDefault="00003EF9" w:rsidP="00003EF9">
            <w:pPr>
              <w:pStyle w:val="ListBulle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Visiting fee by </w:t>
            </w:r>
            <w:r w:rsidRPr="00C234BD">
              <w:rPr>
                <w:sz w:val="22"/>
                <w:szCs w:val="22"/>
              </w:rPr>
              <w:t xml:space="preserve">Jai </w:t>
            </w:r>
            <w:proofErr w:type="spellStart"/>
            <w:r w:rsidRPr="00C234BD">
              <w:rPr>
                <w:sz w:val="22"/>
                <w:szCs w:val="22"/>
              </w:rPr>
              <w:t>Durge</w:t>
            </w:r>
            <w:proofErr w:type="spellEnd"/>
            <w:r w:rsidRPr="00C234BD">
              <w:rPr>
                <w:sz w:val="22"/>
                <w:szCs w:val="22"/>
              </w:rPr>
              <w:t xml:space="preserve"> Electronics</w:t>
            </w:r>
            <w:r>
              <w:rPr>
                <w:sz w:val="22"/>
                <w:szCs w:val="22"/>
              </w:rPr>
              <w:t xml:space="preserve"> cannot exceed Rs. 150.</w:t>
            </w:r>
          </w:p>
          <w:p w14:paraId="4A7320F2" w14:textId="2256E1DA" w:rsidR="00003EF9" w:rsidRPr="00C234BD" w:rsidRDefault="00003EF9" w:rsidP="00003EF9">
            <w:pPr>
              <w:pStyle w:val="ListBullet"/>
              <w:numPr>
                <w:ilvl w:val="0"/>
                <w:numId w:val="0"/>
              </w:numPr>
              <w:rPr>
                <w:sz w:val="22"/>
                <w:szCs w:val="22"/>
              </w:rPr>
            </w:pPr>
          </w:p>
        </w:tc>
        <w:tc>
          <w:tcPr>
            <w:tcW w:w="3060" w:type="dxa"/>
          </w:tcPr>
          <w:p w14:paraId="3DC3B609" w14:textId="279F1D4C" w:rsidR="002B2D13" w:rsidRPr="00C234BD" w:rsidRDefault="002B2D13" w:rsidP="00D60069">
            <w:pPr>
              <w:spacing w:after="80"/>
              <w:rPr>
                <w:sz w:val="22"/>
                <w:szCs w:val="22"/>
              </w:rPr>
            </w:pPr>
          </w:p>
        </w:tc>
        <w:tc>
          <w:tcPr>
            <w:tcW w:w="1854" w:type="dxa"/>
          </w:tcPr>
          <w:p w14:paraId="182B541C" w14:textId="248AA249" w:rsidR="002B2D13" w:rsidRPr="00C234BD" w:rsidRDefault="002B2D13" w:rsidP="00D60069">
            <w:pPr>
              <w:spacing w:after="80"/>
              <w:rPr>
                <w:sz w:val="22"/>
                <w:szCs w:val="22"/>
              </w:rPr>
            </w:pPr>
          </w:p>
        </w:tc>
      </w:tr>
      <w:tr w:rsidR="002B2D13" w:rsidRPr="00C234BD" w14:paraId="1A091030" w14:textId="77777777" w:rsidTr="00D60069">
        <w:tc>
          <w:tcPr>
            <w:tcW w:w="5310" w:type="dxa"/>
          </w:tcPr>
          <w:p w14:paraId="159D737D" w14:textId="5A3BC37E" w:rsidR="002B2D13" w:rsidRPr="00C234BD" w:rsidRDefault="002B2D13" w:rsidP="00003EF9">
            <w:pPr>
              <w:pStyle w:val="ListBullet"/>
              <w:numPr>
                <w:ilvl w:val="0"/>
                <w:numId w:val="0"/>
              </w:numPr>
              <w:spacing w:after="80"/>
              <w:ind w:left="360"/>
              <w:rPr>
                <w:sz w:val="22"/>
                <w:szCs w:val="22"/>
              </w:rPr>
            </w:pPr>
          </w:p>
        </w:tc>
        <w:tc>
          <w:tcPr>
            <w:tcW w:w="3060" w:type="dxa"/>
          </w:tcPr>
          <w:p w14:paraId="54643942" w14:textId="3D755CC8" w:rsidR="002B2D13" w:rsidRPr="00C234BD" w:rsidRDefault="002B2D13" w:rsidP="00D60069">
            <w:pPr>
              <w:spacing w:after="80"/>
              <w:rPr>
                <w:sz w:val="22"/>
                <w:szCs w:val="22"/>
              </w:rPr>
            </w:pPr>
          </w:p>
        </w:tc>
        <w:tc>
          <w:tcPr>
            <w:tcW w:w="1854" w:type="dxa"/>
          </w:tcPr>
          <w:p w14:paraId="23F57152" w14:textId="429C6A51" w:rsidR="002B2D13" w:rsidRPr="00C234BD" w:rsidRDefault="002B2D13" w:rsidP="00D60069">
            <w:pPr>
              <w:spacing w:after="80"/>
              <w:rPr>
                <w:sz w:val="22"/>
                <w:szCs w:val="22"/>
              </w:rPr>
            </w:pPr>
          </w:p>
        </w:tc>
      </w:tr>
      <w:tr w:rsidR="002B2D13" w:rsidRPr="00C234BD" w14:paraId="5AF98270" w14:textId="77777777" w:rsidTr="00D60069">
        <w:tc>
          <w:tcPr>
            <w:tcW w:w="5310" w:type="dxa"/>
            <w:tcMar>
              <w:bottom w:w="288" w:type="dxa"/>
            </w:tcMar>
          </w:tcPr>
          <w:p w14:paraId="68BEBA28" w14:textId="66B1EE1F" w:rsidR="002B2D13" w:rsidRPr="00C234BD" w:rsidRDefault="002B2D13" w:rsidP="00003EF9">
            <w:pPr>
              <w:pStyle w:val="ListBullet"/>
              <w:numPr>
                <w:ilvl w:val="0"/>
                <w:numId w:val="0"/>
              </w:numPr>
              <w:spacing w:after="80"/>
              <w:rPr>
                <w:sz w:val="22"/>
                <w:szCs w:val="22"/>
              </w:rPr>
            </w:pPr>
          </w:p>
        </w:tc>
        <w:tc>
          <w:tcPr>
            <w:tcW w:w="3060" w:type="dxa"/>
            <w:tcMar>
              <w:bottom w:w="288" w:type="dxa"/>
            </w:tcMar>
          </w:tcPr>
          <w:p w14:paraId="77F87DA0" w14:textId="2187AF2A" w:rsidR="002B2D13" w:rsidRPr="00C234BD" w:rsidRDefault="002B2D13" w:rsidP="00D60069">
            <w:pPr>
              <w:spacing w:after="80"/>
              <w:rPr>
                <w:sz w:val="22"/>
                <w:szCs w:val="22"/>
              </w:rPr>
            </w:pPr>
          </w:p>
        </w:tc>
        <w:tc>
          <w:tcPr>
            <w:tcW w:w="1854" w:type="dxa"/>
            <w:tcMar>
              <w:bottom w:w="288" w:type="dxa"/>
            </w:tcMar>
          </w:tcPr>
          <w:p w14:paraId="12F84EF3" w14:textId="6F768DF6" w:rsidR="002B2D13" w:rsidRPr="00C234BD" w:rsidRDefault="002B2D13" w:rsidP="00D60069">
            <w:pPr>
              <w:spacing w:after="80"/>
              <w:rPr>
                <w:sz w:val="22"/>
                <w:szCs w:val="22"/>
              </w:rPr>
            </w:pPr>
          </w:p>
        </w:tc>
      </w:tr>
      <w:bookmarkEnd w:id="0"/>
      <w:tr w:rsidR="00D60069" w:rsidRPr="00C234BD" w14:paraId="51C8F09D" w14:textId="77777777" w:rsidTr="00284200">
        <w:tc>
          <w:tcPr>
            <w:tcW w:w="5310" w:type="dxa"/>
            <w:tcMar>
              <w:bottom w:w="288" w:type="dxa"/>
            </w:tcMar>
          </w:tcPr>
          <w:p w14:paraId="288B2A9D" w14:textId="069919DB" w:rsidR="00D60069" w:rsidRPr="00C234BD" w:rsidRDefault="00D60069" w:rsidP="00C234BD">
            <w:pPr>
              <w:pStyle w:val="ListBullet"/>
              <w:numPr>
                <w:ilvl w:val="0"/>
                <w:numId w:val="0"/>
              </w:numPr>
              <w:spacing w:after="80"/>
              <w:rPr>
                <w:sz w:val="22"/>
                <w:szCs w:val="22"/>
              </w:rPr>
            </w:pPr>
          </w:p>
        </w:tc>
        <w:tc>
          <w:tcPr>
            <w:tcW w:w="3060" w:type="dxa"/>
            <w:tcMar>
              <w:bottom w:w="288" w:type="dxa"/>
            </w:tcMar>
          </w:tcPr>
          <w:p w14:paraId="7DEE954F" w14:textId="4EF286A9" w:rsidR="00D60069" w:rsidRPr="00C234BD" w:rsidRDefault="00D60069" w:rsidP="00284200">
            <w:pPr>
              <w:spacing w:after="80"/>
              <w:rPr>
                <w:sz w:val="22"/>
                <w:szCs w:val="22"/>
              </w:rPr>
            </w:pPr>
          </w:p>
        </w:tc>
        <w:tc>
          <w:tcPr>
            <w:tcW w:w="1854" w:type="dxa"/>
            <w:tcMar>
              <w:bottom w:w="288" w:type="dxa"/>
            </w:tcMar>
          </w:tcPr>
          <w:p w14:paraId="44E2F474" w14:textId="5692D8DD" w:rsidR="00D60069" w:rsidRPr="00C234BD" w:rsidRDefault="00D60069" w:rsidP="00284200">
            <w:pPr>
              <w:spacing w:after="80"/>
              <w:rPr>
                <w:sz w:val="22"/>
                <w:szCs w:val="22"/>
              </w:rPr>
            </w:pPr>
          </w:p>
        </w:tc>
      </w:tr>
    </w:tbl>
    <w:p w14:paraId="5B3F5712" w14:textId="6D3A1931" w:rsidR="002B2D13" w:rsidRPr="00C234BD" w:rsidRDefault="002B2D13">
      <w:pPr>
        <w:rPr>
          <w:sz w:val="22"/>
          <w:szCs w:val="22"/>
        </w:rPr>
      </w:pPr>
    </w:p>
    <w:sectPr w:rsidR="002B2D13" w:rsidRPr="00C234BD">
      <w:footerReference w:type="default" r:id="rId7"/>
      <w:type w:val="continuous"/>
      <w:pgSz w:w="12240" w:h="15840" w:code="1"/>
      <w:pgMar w:top="1008" w:right="1008" w:bottom="1008" w:left="1008" w:header="720" w:footer="648" w:gutter="0"/>
      <w:cols w:space="720"/>
      <w:titlePg/>
      <w:docGrid w:linePitch="25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EFC0BE" w14:textId="77777777" w:rsidR="00C5372E" w:rsidRDefault="00C5372E">
      <w:pPr>
        <w:spacing w:before="0" w:after="0"/>
      </w:pPr>
      <w:r>
        <w:separator/>
      </w:r>
    </w:p>
  </w:endnote>
  <w:endnote w:type="continuationSeparator" w:id="0">
    <w:p w14:paraId="57D7EF48" w14:textId="77777777" w:rsidR="00C5372E" w:rsidRDefault="00C5372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595968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F938AEF" w14:textId="77777777" w:rsidR="002B2D13" w:rsidRDefault="006344A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D5BF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F9C09A" w14:textId="77777777" w:rsidR="00C5372E" w:rsidRDefault="00C5372E">
      <w:pPr>
        <w:spacing w:before="0" w:after="0"/>
      </w:pPr>
      <w:r>
        <w:separator/>
      </w:r>
    </w:p>
  </w:footnote>
  <w:footnote w:type="continuationSeparator" w:id="0">
    <w:p w14:paraId="0844377A" w14:textId="77777777" w:rsidR="00C5372E" w:rsidRDefault="00C5372E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078E293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660422FA"/>
    <w:lvl w:ilvl="0">
      <w:start w:val="1"/>
      <w:numFmt w:val="bullet"/>
      <w:pStyle w:val="List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459C3370"/>
    <w:multiLevelType w:val="hybridMultilevel"/>
    <w:tmpl w:val="29D8AF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444A61"/>
    <w:multiLevelType w:val="hybridMultilevel"/>
    <w:tmpl w:val="38DA4C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8356C5"/>
    <w:multiLevelType w:val="hybridMultilevel"/>
    <w:tmpl w:val="2452B6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0A4016"/>
    <w:multiLevelType w:val="hybridMultilevel"/>
    <w:tmpl w:val="9D044FAC"/>
    <w:lvl w:ilvl="0" w:tplc="0428E8AA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8604FDB"/>
    <w:multiLevelType w:val="hybridMultilevel"/>
    <w:tmpl w:val="B6789F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0"/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2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7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634"/>
    <w:rsid w:val="00003EF9"/>
    <w:rsid w:val="001E0877"/>
    <w:rsid w:val="002B2D13"/>
    <w:rsid w:val="002F3E1B"/>
    <w:rsid w:val="0034721D"/>
    <w:rsid w:val="003D5BF7"/>
    <w:rsid w:val="003F257D"/>
    <w:rsid w:val="005A7328"/>
    <w:rsid w:val="006344A8"/>
    <w:rsid w:val="00734EEC"/>
    <w:rsid w:val="007F04FA"/>
    <w:rsid w:val="00B7322F"/>
    <w:rsid w:val="00C234BD"/>
    <w:rsid w:val="00C5372E"/>
    <w:rsid w:val="00D60069"/>
    <w:rsid w:val="00D62E01"/>
    <w:rsid w:val="00D661EE"/>
    <w:rsid w:val="00E048B4"/>
    <w:rsid w:val="00F434DD"/>
    <w:rsid w:val="00FA6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8BD734D"/>
  <w15:docId w15:val="{C1C1183B-8C24-4F21-8E3A-15AE7F5EF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19"/>
        <w:szCs w:val="19"/>
        <w:lang w:val="en-US" w:eastAsia="en-US" w:bidi="ar-SA"/>
      </w:rPr>
    </w:rPrDefault>
    <w:pPrDefault>
      <w:pPr>
        <w:spacing w:before="80" w:after="8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0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D5BF7"/>
  </w:style>
  <w:style w:type="paragraph" w:styleId="Heading1">
    <w:name w:val="heading 1"/>
    <w:basedOn w:val="Normal"/>
    <w:uiPriority w:val="9"/>
    <w:qFormat/>
    <w:pPr>
      <w:keepNext/>
      <w:pBdr>
        <w:bottom w:val="double" w:sz="4" w:space="1" w:color="000000" w:themeColor="text1"/>
      </w:pBdr>
      <w:spacing w:before="240"/>
      <w:jc w:val="center"/>
      <w:outlineLvl w:val="0"/>
    </w:pPr>
    <w:rPr>
      <w:rFonts w:asciiTheme="majorHAnsi" w:eastAsiaTheme="majorEastAsia" w:hAnsiTheme="majorHAnsi" w:cs="Arial"/>
      <w:b/>
      <w:bCs/>
      <w:i/>
      <w:kern w:val="32"/>
      <w:sz w:val="28"/>
      <w:szCs w:val="32"/>
    </w:rPr>
  </w:style>
  <w:style w:type="paragraph" w:styleId="Heading2">
    <w:name w:val="heading 2"/>
    <w:basedOn w:val="Normal"/>
    <w:uiPriority w:val="9"/>
    <w:qFormat/>
    <w:pPr>
      <w:keepNext/>
      <w:outlineLvl w:val="1"/>
    </w:pPr>
    <w:rPr>
      <w:rFonts w:asciiTheme="majorHAnsi" w:eastAsiaTheme="majorEastAsia" w:hAnsiTheme="majorHAnsi" w:cs="Arial"/>
      <w:b/>
      <w:bCs/>
      <w:iCs/>
      <w:szCs w:val="28"/>
    </w:rPr>
  </w:style>
  <w:style w:type="paragraph" w:styleId="Heading3">
    <w:name w:val="heading 3"/>
    <w:basedOn w:val="Normal"/>
    <w:uiPriority w:val="9"/>
    <w:qFormat/>
    <w:rsid w:val="00D62E01"/>
    <w:pPr>
      <w:spacing w:before="0" w:after="120"/>
      <w:jc w:val="right"/>
      <w:outlineLvl w:val="2"/>
    </w:pPr>
    <w:rPr>
      <w:rFonts w:asciiTheme="majorHAnsi" w:eastAsiaTheme="majorEastAsia" w:hAnsiTheme="majorHAnsi"/>
      <w:b/>
      <w:szCs w:val="22"/>
    </w:rPr>
  </w:style>
  <w:style w:type="paragraph" w:styleId="Heading4">
    <w:name w:val="heading 4"/>
    <w:basedOn w:val="Normal"/>
    <w:link w:val="Heading4Char"/>
    <w:uiPriority w:val="9"/>
    <w:unhideWhenUsed/>
    <w:qFormat/>
    <w:rsid w:val="00D60069"/>
    <w:pPr>
      <w:keepNext/>
      <w:spacing w:before="200" w:after="120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D60069"/>
    <w:rPr>
      <w:b/>
    </w:rPr>
  </w:style>
  <w:style w:type="paragraph" w:styleId="ListBullet">
    <w:name w:val="List Bullet"/>
    <w:basedOn w:val="Normal"/>
    <w:uiPriority w:val="10"/>
    <w:qFormat/>
    <w:pPr>
      <w:numPr>
        <w:numId w:val="3"/>
      </w:numPr>
      <w:contextualSpacing/>
    </w:p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Pr>
      <w:rFonts w:asciiTheme="minorHAnsi" w:hAnsiTheme="minorHAnsi"/>
      <w:sz w:val="19"/>
    </w:rPr>
  </w:style>
  <w:style w:type="paragraph" w:styleId="Footer">
    <w:name w:val="footer"/>
    <w:basedOn w:val="Normal"/>
    <w:link w:val="FooterChar"/>
    <w:uiPriority w:val="99"/>
    <w:unhideWhenUsed/>
    <w:pPr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Pr>
      <w:rFonts w:asciiTheme="minorHAnsi" w:hAnsiTheme="minorHAnsi"/>
      <w:sz w:val="19"/>
    </w:rPr>
  </w:style>
  <w:style w:type="paragraph" w:styleId="Title">
    <w:name w:val="Title"/>
    <w:basedOn w:val="Normal"/>
    <w:link w:val="TitleChar"/>
    <w:uiPriority w:val="1"/>
    <w:qFormat/>
    <w:rsid w:val="001E0877"/>
    <w:pPr>
      <w:spacing w:before="0" w:after="160"/>
      <w:contextualSpacing/>
    </w:pPr>
    <w:rPr>
      <w:rFonts w:asciiTheme="majorHAnsi" w:eastAsiaTheme="majorEastAsia" w:hAnsiTheme="majorHAnsi" w:cstheme="majorBidi"/>
      <w:b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1E0877"/>
    <w:rPr>
      <w:rFonts w:asciiTheme="majorHAnsi" w:eastAsiaTheme="majorEastAsia" w:hAnsiTheme="majorHAnsi" w:cstheme="majorBidi"/>
      <w:b/>
      <w:kern w:val="28"/>
      <w:sz w:val="48"/>
      <w:szCs w:val="56"/>
    </w:rPr>
  </w:style>
  <w:style w:type="table" w:styleId="GridTable1Light">
    <w:name w:val="Grid Table 1 Light"/>
    <w:basedOn w:val="TableNormal"/>
    <w:uiPriority w:val="46"/>
    <w:rsid w:val="00D6006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E048B4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unhideWhenUsed/>
    <w:qFormat/>
    <w:rsid w:val="00FA66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jat%20Srivastava\AppData\Roaming\Microsoft\Templates\Informal%20meeting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D40B53B282C43B88EE15E235A0530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5C5CBD-605E-41A9-97F1-6A74F5CEA0E1}"/>
      </w:docPartPr>
      <w:docPartBody>
        <w:p w:rsidR="00000000" w:rsidRDefault="00032A6E">
          <w:pPr>
            <w:pStyle w:val="0D40B53B282C43B88EE15E235A0530AA"/>
          </w:pPr>
          <w:r>
            <w:t>Date</w:t>
          </w:r>
        </w:p>
      </w:docPartBody>
    </w:docPart>
    <w:docPart>
      <w:docPartPr>
        <w:name w:val="EBDF30BC50BE4074AF7F8F680B087E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999BA7-AC0C-4700-A3E3-1FB6783A9154}"/>
      </w:docPartPr>
      <w:docPartBody>
        <w:p w:rsidR="00000000" w:rsidRDefault="00032A6E">
          <w:pPr>
            <w:pStyle w:val="EBDF30BC50BE4074AF7F8F680B087EC7"/>
          </w:pPr>
          <w:r>
            <w:t>Time</w:t>
          </w:r>
        </w:p>
      </w:docPartBody>
    </w:docPart>
    <w:docPart>
      <w:docPartPr>
        <w:name w:val="5EACE095A26F40E19803C5352EF49F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5A7D46-C6FF-427F-AD2D-1DE34E1EE529}"/>
      </w:docPartPr>
      <w:docPartBody>
        <w:p w:rsidR="00000000" w:rsidRDefault="00032A6E">
          <w:pPr>
            <w:pStyle w:val="5EACE095A26F40E19803C5352EF49F75"/>
          </w:pPr>
          <w:r w:rsidRPr="00E048B4">
            <w:t>Meeting called by:</w:t>
          </w:r>
        </w:p>
      </w:docPartBody>
    </w:docPart>
    <w:docPart>
      <w:docPartPr>
        <w:name w:val="90BF21FCFED042D0A024B547E51F51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76F9D0-6206-4DCF-99C6-F24AA21B5B33}"/>
      </w:docPartPr>
      <w:docPartBody>
        <w:p w:rsidR="00000000" w:rsidRDefault="00032A6E">
          <w:pPr>
            <w:pStyle w:val="90BF21FCFED042D0A024B547E51F516D"/>
          </w:pPr>
          <w:r>
            <w:t>Attendees:</w:t>
          </w:r>
        </w:p>
      </w:docPartBody>
    </w:docPart>
    <w:docPart>
      <w:docPartPr>
        <w:name w:val="982F0059C6AB4F118E477D977815E4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63B01D-78F4-42E4-AE79-DB6C62F5D63D}"/>
      </w:docPartPr>
      <w:docPartBody>
        <w:p w:rsidR="00000000" w:rsidRDefault="00032A6E">
          <w:pPr>
            <w:pStyle w:val="982F0059C6AB4F118E477D977815E485"/>
          </w:pPr>
          <w:r>
            <w:t>Minutes</w:t>
          </w:r>
        </w:p>
      </w:docPartBody>
    </w:docPart>
    <w:docPart>
      <w:docPartPr>
        <w:name w:val="F564C9D33A66496A90DFA0443ACE23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18CE1-2797-4F97-824D-55F6439B2511}"/>
      </w:docPartPr>
      <w:docPartBody>
        <w:p w:rsidR="00000000" w:rsidRDefault="00032A6E">
          <w:pPr>
            <w:pStyle w:val="F564C9D33A66496A90DFA0443ACE2370"/>
          </w:pPr>
          <w:r>
            <w:t>Conclusions:</w:t>
          </w:r>
        </w:p>
      </w:docPartBody>
    </w:docPart>
    <w:docPart>
      <w:docPartPr>
        <w:name w:val="1DF658098C5E445E9FCAA89159CC35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CCC5A8-F0CA-42AB-8629-63EFEE5BA5E6}"/>
      </w:docPartPr>
      <w:docPartBody>
        <w:p w:rsidR="00000000" w:rsidRDefault="00032A6E">
          <w:pPr>
            <w:pStyle w:val="1DF658098C5E445E9FCAA89159CC3593"/>
          </w:pPr>
          <w:r>
            <w:t>Action items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C40"/>
    <w:rsid w:val="00032A6E"/>
    <w:rsid w:val="00AC7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0688A9F1BA3484AA22B1D2950D5EDED">
    <w:name w:val="70688A9F1BA3484AA22B1D2950D5EDED"/>
  </w:style>
  <w:style w:type="paragraph" w:customStyle="1" w:styleId="0D40B53B282C43B88EE15E235A0530AA">
    <w:name w:val="0D40B53B282C43B88EE15E235A0530AA"/>
  </w:style>
  <w:style w:type="paragraph" w:customStyle="1" w:styleId="EBDF30BC50BE4074AF7F8F680B087EC7">
    <w:name w:val="EBDF30BC50BE4074AF7F8F680B087EC7"/>
  </w:style>
  <w:style w:type="paragraph" w:customStyle="1" w:styleId="FC05AFF30B1849659B72EC7F1035B67B">
    <w:name w:val="FC05AFF30B1849659B72EC7F1035B67B"/>
  </w:style>
  <w:style w:type="paragraph" w:customStyle="1" w:styleId="5EACE095A26F40E19803C5352EF49F75">
    <w:name w:val="5EACE095A26F40E19803C5352EF49F75"/>
  </w:style>
  <w:style w:type="paragraph" w:customStyle="1" w:styleId="1D66AA9C04764C1180941243BCFC87B9">
    <w:name w:val="1D66AA9C04764C1180941243BCFC87B9"/>
  </w:style>
  <w:style w:type="paragraph" w:customStyle="1" w:styleId="1BC12090AA39493399033B5558BBE812">
    <w:name w:val="1BC12090AA39493399033B5558BBE812"/>
  </w:style>
  <w:style w:type="paragraph" w:customStyle="1" w:styleId="79A1C86C0F0446DAADDEFED158DB2968">
    <w:name w:val="79A1C86C0F0446DAADDEFED158DB2968"/>
  </w:style>
  <w:style w:type="paragraph" w:customStyle="1" w:styleId="75265D5714364AA5AADAC6DCD5E45DB0">
    <w:name w:val="75265D5714364AA5AADAC6DCD5E45DB0"/>
  </w:style>
  <w:style w:type="paragraph" w:customStyle="1" w:styleId="00812DA523ED4473B34FBE87355CCE5D">
    <w:name w:val="00812DA523ED4473B34FBE87355CCE5D"/>
  </w:style>
  <w:style w:type="paragraph" w:customStyle="1" w:styleId="88A93C86F3CD408C89E2FFBF02AB77D7">
    <w:name w:val="88A93C86F3CD408C89E2FFBF02AB77D7"/>
  </w:style>
  <w:style w:type="paragraph" w:customStyle="1" w:styleId="79DE5F9C5AF146E7A7205F315C0093C9">
    <w:name w:val="79DE5F9C5AF146E7A7205F315C0093C9"/>
  </w:style>
  <w:style w:type="paragraph" w:customStyle="1" w:styleId="18ECFE3DCBCB407CA24CF51C278F45C0">
    <w:name w:val="18ECFE3DCBCB407CA24CF51C278F45C0"/>
  </w:style>
  <w:style w:type="paragraph" w:customStyle="1" w:styleId="39EFCDC6C4064D2396AE1CDDC3409400">
    <w:name w:val="39EFCDC6C4064D2396AE1CDDC3409400"/>
  </w:style>
  <w:style w:type="paragraph" w:customStyle="1" w:styleId="90BF21FCFED042D0A024B547E51F516D">
    <w:name w:val="90BF21FCFED042D0A024B547E51F516D"/>
  </w:style>
  <w:style w:type="paragraph" w:customStyle="1" w:styleId="97F1632728194DFB9706317A879C598D">
    <w:name w:val="97F1632728194DFB9706317A879C598D"/>
  </w:style>
  <w:style w:type="paragraph" w:customStyle="1" w:styleId="FCD0DF8631784358BDEBA42CEB6566DF">
    <w:name w:val="FCD0DF8631784358BDEBA42CEB6566DF"/>
  </w:style>
  <w:style w:type="paragraph" w:customStyle="1" w:styleId="9F10C8039C864C638FD17E7F163D47D2">
    <w:name w:val="9F10C8039C864C638FD17E7F163D47D2"/>
  </w:style>
  <w:style w:type="paragraph" w:customStyle="1" w:styleId="A440962D1C8344B88C2FF83403A1E4D1">
    <w:name w:val="A440962D1C8344B88C2FF83403A1E4D1"/>
  </w:style>
  <w:style w:type="paragraph" w:customStyle="1" w:styleId="073436E8645E40E5B17A58515DCA24A8">
    <w:name w:val="073436E8645E40E5B17A58515DCA24A8"/>
  </w:style>
  <w:style w:type="paragraph" w:customStyle="1" w:styleId="982F0059C6AB4F118E477D977815E485">
    <w:name w:val="982F0059C6AB4F118E477D977815E485"/>
  </w:style>
  <w:style w:type="paragraph" w:customStyle="1" w:styleId="A4C8264BDE59418F81D8F611696198D5">
    <w:name w:val="A4C8264BDE59418F81D8F611696198D5"/>
  </w:style>
  <w:style w:type="paragraph" w:customStyle="1" w:styleId="10AD5451339247F7911FCEEF8087C3DB">
    <w:name w:val="10AD5451339247F7911FCEEF8087C3DB"/>
  </w:style>
  <w:style w:type="paragraph" w:customStyle="1" w:styleId="3948132504E44B62B4724A78F10B4C8A">
    <w:name w:val="3948132504E44B62B4724A78F10B4C8A"/>
  </w:style>
  <w:style w:type="paragraph" w:customStyle="1" w:styleId="20CD2F6E395C4CB7AFDF834F949036E9">
    <w:name w:val="20CD2F6E395C4CB7AFDF834F949036E9"/>
  </w:style>
  <w:style w:type="paragraph" w:customStyle="1" w:styleId="ED2F652A7FFA4F98AE4ED2DAA15FD597">
    <w:name w:val="ED2F652A7FFA4F98AE4ED2DAA15FD597"/>
  </w:style>
  <w:style w:type="paragraph" w:customStyle="1" w:styleId="B8E818FD528F414281F97A6F318948A0">
    <w:name w:val="B8E818FD528F414281F97A6F318948A0"/>
  </w:style>
  <w:style w:type="paragraph" w:customStyle="1" w:styleId="F564C9D33A66496A90DFA0443ACE2370">
    <w:name w:val="F564C9D33A66496A90DFA0443ACE2370"/>
  </w:style>
  <w:style w:type="paragraph" w:customStyle="1" w:styleId="CD1267DCC0644E78B16A0DCFE606A9B5">
    <w:name w:val="CD1267DCC0644E78B16A0DCFE606A9B5"/>
  </w:style>
  <w:style w:type="paragraph" w:customStyle="1" w:styleId="1DF658098C5E445E9FCAA89159CC3593">
    <w:name w:val="1DF658098C5E445E9FCAA89159CC3593"/>
  </w:style>
  <w:style w:type="paragraph" w:customStyle="1" w:styleId="D913163E24A1410796B88E61E67E3C8A">
    <w:name w:val="D913163E24A1410796B88E61E67E3C8A"/>
  </w:style>
  <w:style w:type="paragraph" w:customStyle="1" w:styleId="5B1526D9777146009618C35ABCA02BF6">
    <w:name w:val="5B1526D9777146009618C35ABCA02BF6"/>
  </w:style>
  <w:style w:type="paragraph" w:customStyle="1" w:styleId="FC9DC19FF5FF41228E58DB5F66D971DC">
    <w:name w:val="FC9DC19FF5FF41228E58DB5F66D971DC"/>
  </w:style>
  <w:style w:type="paragraph" w:customStyle="1" w:styleId="18104D2E07A9400F90F0A45491958CC2">
    <w:name w:val="18104D2E07A9400F90F0A45491958CC2"/>
  </w:style>
  <w:style w:type="paragraph" w:customStyle="1" w:styleId="94FA49FF636B45759E6965BA6D98D71E">
    <w:name w:val="94FA49FF636B45759E6965BA6D98D71E"/>
  </w:style>
  <w:style w:type="paragraph" w:customStyle="1" w:styleId="F16ACF63C8684207A1416BCD9F184A80">
    <w:name w:val="F16ACF63C8684207A1416BCD9F184A80"/>
  </w:style>
  <w:style w:type="paragraph" w:customStyle="1" w:styleId="1B9D5880041D4E2AB8965B6DB5819963">
    <w:name w:val="1B9D5880041D4E2AB8965B6DB5819963"/>
  </w:style>
  <w:style w:type="paragraph" w:customStyle="1" w:styleId="911711442C1D4E4EB9DA0703931B110B">
    <w:name w:val="911711442C1D4E4EB9DA0703931B110B"/>
  </w:style>
  <w:style w:type="paragraph" w:customStyle="1" w:styleId="2ACC3C065AB7409B80EE43BB527A2E0B">
    <w:name w:val="2ACC3C065AB7409B80EE43BB527A2E0B"/>
  </w:style>
  <w:style w:type="paragraph" w:customStyle="1" w:styleId="D27144143914430E981CEC740EE37FDB">
    <w:name w:val="D27144143914430E981CEC740EE37FDB"/>
  </w:style>
  <w:style w:type="paragraph" w:customStyle="1" w:styleId="B2CA8750C6DB4BB5A7B567541F05E147">
    <w:name w:val="B2CA8750C6DB4BB5A7B567541F05E147"/>
  </w:style>
  <w:style w:type="paragraph" w:customStyle="1" w:styleId="2517CB3358F048229843DAFBECD01D71">
    <w:name w:val="2517CB3358F048229843DAFBECD01D71"/>
  </w:style>
  <w:style w:type="paragraph" w:customStyle="1" w:styleId="D4AF2922359D4590B40B2DB04E5B963B">
    <w:name w:val="D4AF2922359D4590B40B2DB04E5B963B"/>
  </w:style>
  <w:style w:type="paragraph" w:customStyle="1" w:styleId="7D32045FFCD945BBA7B6E08293CE0D42">
    <w:name w:val="7D32045FFCD945BBA7B6E08293CE0D42"/>
  </w:style>
  <w:style w:type="paragraph" w:customStyle="1" w:styleId="A9F8F1FD770144AB88E33E151240B6BD">
    <w:name w:val="A9F8F1FD770144AB88E33E151240B6BD"/>
  </w:style>
  <w:style w:type="paragraph" w:customStyle="1" w:styleId="78030DB62B1B4BDAA71765DC372EB39E">
    <w:name w:val="78030DB62B1B4BDAA71765DC372EB39E"/>
  </w:style>
  <w:style w:type="paragraph" w:customStyle="1" w:styleId="8A5F770CC0174929A05026C2D989A070">
    <w:name w:val="8A5F770CC0174929A05026C2D989A070"/>
  </w:style>
  <w:style w:type="paragraph" w:customStyle="1" w:styleId="D03229BB35624B79BBE6D92A7665D8C0">
    <w:name w:val="D03229BB35624B79BBE6D92A7665D8C0"/>
  </w:style>
  <w:style w:type="paragraph" w:customStyle="1" w:styleId="99D6B23E1F704DB6BEB7D49E33907B89">
    <w:name w:val="99D6B23E1F704DB6BEB7D49E33907B89"/>
  </w:style>
  <w:style w:type="paragraph" w:customStyle="1" w:styleId="220C18F6D7CB469FBED01A54A402EB2F">
    <w:name w:val="220C18F6D7CB469FBED01A54A402EB2F"/>
  </w:style>
  <w:style w:type="paragraph" w:customStyle="1" w:styleId="5469A490E8BD47CE92CC4F3C96EEB4BE">
    <w:name w:val="5469A490E8BD47CE92CC4F3C96EEB4BE"/>
  </w:style>
  <w:style w:type="paragraph" w:customStyle="1" w:styleId="AF36D8C1DC934171B2ECE1B0616B579A">
    <w:name w:val="AF36D8C1DC934171B2ECE1B0616B579A"/>
  </w:style>
  <w:style w:type="paragraph" w:customStyle="1" w:styleId="374C6099EAFD488EACB2F3C6367D9F96">
    <w:name w:val="374C6099EAFD488EACB2F3C6367D9F96"/>
  </w:style>
  <w:style w:type="paragraph" w:customStyle="1" w:styleId="E3DF431E9D1941308E0715F9EA1A913C">
    <w:name w:val="E3DF431E9D1941308E0715F9EA1A913C"/>
  </w:style>
  <w:style w:type="paragraph" w:customStyle="1" w:styleId="0AB76D1DF8A34B60A6E6514C49ADAD0C">
    <w:name w:val="0AB76D1DF8A34B60A6E6514C49ADAD0C"/>
  </w:style>
  <w:style w:type="paragraph" w:customStyle="1" w:styleId="AF2A232D5BAD4155A176EA7D02C5746A">
    <w:name w:val="AF2A232D5BAD4155A176EA7D02C5746A"/>
  </w:style>
  <w:style w:type="paragraph" w:customStyle="1" w:styleId="DCA1E57552F0420EAD384C62185578A8">
    <w:name w:val="DCA1E57552F0420EAD384C62185578A8"/>
  </w:style>
  <w:style w:type="paragraph" w:customStyle="1" w:styleId="F9442DEE92A249CC967B01BDC2F0EE0C">
    <w:name w:val="F9442DEE92A249CC967B01BDC2F0EE0C"/>
  </w:style>
  <w:style w:type="paragraph" w:customStyle="1" w:styleId="64D6FBC7CF2141F195950FDFF739B0A7">
    <w:name w:val="64D6FBC7CF2141F195950FDFF739B0A7"/>
  </w:style>
  <w:style w:type="paragraph" w:customStyle="1" w:styleId="310C1F14AB1F4FF5AE851A07E7A9C8B6">
    <w:name w:val="310C1F14AB1F4FF5AE851A07E7A9C8B6"/>
  </w:style>
  <w:style w:type="paragraph" w:customStyle="1" w:styleId="93052C8BEB0B415BB0ECF533604A1CB7">
    <w:name w:val="93052C8BEB0B415BB0ECF533604A1CB7"/>
  </w:style>
  <w:style w:type="paragraph" w:customStyle="1" w:styleId="39E1019CCC734D988E5D8F7747609441">
    <w:name w:val="39E1019CCC734D988E5D8F7747609441"/>
  </w:style>
  <w:style w:type="paragraph" w:customStyle="1" w:styleId="18CD510D6EDA445FA44EF99D14972129">
    <w:name w:val="18CD510D6EDA445FA44EF99D14972129"/>
  </w:style>
  <w:style w:type="paragraph" w:customStyle="1" w:styleId="FE3F9AACB9EA4A9B94810FCABB9DF527">
    <w:name w:val="FE3F9AACB9EA4A9B94810FCABB9DF527"/>
  </w:style>
  <w:style w:type="paragraph" w:customStyle="1" w:styleId="AA53EF5F182D4E299E28EDBB4DCFBAC5">
    <w:name w:val="AA53EF5F182D4E299E28EDBB4DCFBAC5"/>
  </w:style>
  <w:style w:type="paragraph" w:customStyle="1" w:styleId="732581F93C274B8ABC1D52590E3C5EF3">
    <w:name w:val="732581F93C274B8ABC1D52590E3C5EF3"/>
  </w:style>
  <w:style w:type="paragraph" w:customStyle="1" w:styleId="ADDF18B00F1F4E42B0CCD690245E8C00">
    <w:name w:val="ADDF18B00F1F4E42B0CCD690245E8C00"/>
  </w:style>
  <w:style w:type="paragraph" w:customStyle="1" w:styleId="6D14931974284E9F9112CE6CF325C86E">
    <w:name w:val="6D14931974284E9F9112CE6CF325C86E"/>
  </w:style>
  <w:style w:type="paragraph" w:customStyle="1" w:styleId="C93446CB3AE2463EADAD199813E1F72F">
    <w:name w:val="C93446CB3AE2463EADAD199813E1F72F"/>
  </w:style>
  <w:style w:type="paragraph" w:customStyle="1" w:styleId="3B48DE9F1D9746129C24C92DD361B15B">
    <w:name w:val="3B48DE9F1D9746129C24C92DD361B15B"/>
  </w:style>
  <w:style w:type="paragraph" w:customStyle="1" w:styleId="EDF75772170A48CA8F9EE235910E1F7A">
    <w:name w:val="EDF75772170A48CA8F9EE235910E1F7A"/>
  </w:style>
  <w:style w:type="paragraph" w:customStyle="1" w:styleId="F846F5961B2043F79D4248E6D39E3BCB">
    <w:name w:val="F846F5961B2043F79D4248E6D39E3BCB"/>
  </w:style>
  <w:style w:type="paragraph" w:customStyle="1" w:styleId="46326181E4FD43EFA1C05E61CC672297">
    <w:name w:val="46326181E4FD43EFA1C05E61CC672297"/>
  </w:style>
  <w:style w:type="paragraph" w:customStyle="1" w:styleId="0D6DAC8AA1DD4014A521B1D5FC8C06BA">
    <w:name w:val="0D6DAC8AA1DD4014A521B1D5FC8C06BA"/>
  </w:style>
  <w:style w:type="paragraph" w:customStyle="1" w:styleId="1C984E6335234ECAB484FA301D3ABF7F">
    <w:name w:val="1C984E6335234ECAB484FA301D3ABF7F"/>
  </w:style>
  <w:style w:type="paragraph" w:customStyle="1" w:styleId="7F24955A20E94D4D82F6D117349CB618">
    <w:name w:val="7F24955A20E94D4D82F6D117349CB618"/>
  </w:style>
  <w:style w:type="paragraph" w:customStyle="1" w:styleId="20D4755392854B0EB6C2BF5B06A98F17">
    <w:name w:val="20D4755392854B0EB6C2BF5B06A98F17"/>
  </w:style>
  <w:style w:type="paragraph" w:customStyle="1" w:styleId="EFCEC666300641DDBED60DA3488C6E31">
    <w:name w:val="EFCEC666300641DDBED60DA3488C6E31"/>
  </w:style>
  <w:style w:type="paragraph" w:customStyle="1" w:styleId="BD3EB74075124AF79BAB3536565CDED4">
    <w:name w:val="BD3EB74075124AF79BAB3536565CDED4"/>
  </w:style>
  <w:style w:type="paragraph" w:customStyle="1" w:styleId="691121B774A54E36B3F7DF8245080F94">
    <w:name w:val="691121B774A54E36B3F7DF8245080F94"/>
  </w:style>
  <w:style w:type="paragraph" w:customStyle="1" w:styleId="8D493CAD8ACC4F7E960EEBB9C0520263">
    <w:name w:val="8D493CAD8ACC4F7E960EEBB9C0520263"/>
  </w:style>
  <w:style w:type="paragraph" w:customStyle="1" w:styleId="0F9BDBC4D68A44569AECCFB14B64F899">
    <w:name w:val="0F9BDBC4D68A44569AECCFB14B64F899"/>
  </w:style>
  <w:style w:type="paragraph" w:customStyle="1" w:styleId="93483B6037CA4B8996D97644CC1562AE">
    <w:name w:val="93483B6037CA4B8996D97644CC1562AE"/>
  </w:style>
  <w:style w:type="paragraph" w:customStyle="1" w:styleId="C91273BADEE546FD9B2DCA5DADF69C86">
    <w:name w:val="C91273BADEE546FD9B2DCA5DADF69C86"/>
  </w:style>
  <w:style w:type="paragraph" w:customStyle="1" w:styleId="159C71EA90EC4BA2A7DCD76538DA26CA">
    <w:name w:val="159C71EA90EC4BA2A7DCD76538DA26CA"/>
  </w:style>
  <w:style w:type="paragraph" w:customStyle="1" w:styleId="A3E2597505294B86AACF12322A156AE3">
    <w:name w:val="A3E2597505294B86AACF12322A156AE3"/>
  </w:style>
  <w:style w:type="paragraph" w:customStyle="1" w:styleId="300D74BB7AB7412B9A29749C720DBFD7">
    <w:name w:val="300D74BB7AB7412B9A29749C720DBFD7"/>
  </w:style>
  <w:style w:type="paragraph" w:customStyle="1" w:styleId="F03203F6292845A0957EA0C87D484635">
    <w:name w:val="F03203F6292845A0957EA0C87D484635"/>
  </w:style>
  <w:style w:type="paragraph" w:customStyle="1" w:styleId="F1D2435C86964AC0921619B3486C788A">
    <w:name w:val="F1D2435C86964AC0921619B3486C788A"/>
    <w:rsid w:val="00AC7C40"/>
  </w:style>
  <w:style w:type="paragraph" w:customStyle="1" w:styleId="77EEA102138640968952B00086D7889E">
    <w:name w:val="77EEA102138640968952B00086D7889E"/>
    <w:rsid w:val="00AC7C40"/>
  </w:style>
  <w:style w:type="paragraph" w:customStyle="1" w:styleId="C4B1ADD2276D484EA40E1FC93EB836B8">
    <w:name w:val="C4B1ADD2276D484EA40E1FC93EB836B8"/>
    <w:rsid w:val="00AC7C40"/>
  </w:style>
  <w:style w:type="paragraph" w:customStyle="1" w:styleId="A0E273B183B448B6BD9549B1BE3C4EC5">
    <w:name w:val="A0E273B183B448B6BD9549B1BE3C4EC5"/>
    <w:rsid w:val="00AC7C4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Informal meeting minutes</Template>
  <TotalTime>45</TotalTime>
  <Pages>2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Rajat Srivastava</dc:creator>
  <cp:keywords/>
  <dc:description/>
  <cp:lastModifiedBy>Rajat Srivastava</cp:lastModifiedBy>
  <cp:revision>1</cp:revision>
  <dcterms:created xsi:type="dcterms:W3CDTF">2018-11-12T17:31:00Z</dcterms:created>
  <dcterms:modified xsi:type="dcterms:W3CDTF">2018-11-12T18:16:00Z</dcterms:modified>
  <cp:version/>
</cp:coreProperties>
</file>